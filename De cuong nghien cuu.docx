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country-region">
        <w:smartTag w:uri="urn:schemas-microsoft-com:office:smarttags" w:element="place">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12AC1967" w:rsidR="003218FF" w:rsidRDefault="003218FF" w:rsidP="003218FF">
      <w:pPr>
        <w:suppressAutoHyphens/>
        <w:autoSpaceDE w:val="0"/>
        <w:autoSpaceDN w:val="0"/>
        <w:adjustRightInd w:val="0"/>
        <w:ind w:firstLine="720"/>
        <w:rPr>
          <w:b/>
          <w:bCs/>
          <w:sz w:val="28"/>
          <w:szCs w:val="28"/>
        </w:rPr>
      </w:pPr>
    </w:p>
    <w:p w14:paraId="6F573E7C" w14:textId="77777777" w:rsidR="0030199F" w:rsidRPr="00B10E7E" w:rsidRDefault="0030199F" w:rsidP="003218FF">
      <w:pPr>
        <w:suppressAutoHyphens/>
        <w:autoSpaceDE w:val="0"/>
        <w:autoSpaceDN w:val="0"/>
        <w:adjustRightInd w:val="0"/>
        <w:ind w:firstLine="720"/>
        <w:rPr>
          <w:b/>
          <w:bCs/>
          <w:sz w:val="28"/>
          <w:szCs w:val="28"/>
        </w:rPr>
      </w:pPr>
    </w:p>
    <w:p w14:paraId="2DBBC5C9" w14:textId="0EE56C37" w:rsidR="003218FF" w:rsidRPr="00936467" w:rsidRDefault="005554D6" w:rsidP="004B405A">
      <w:pPr>
        <w:suppressAutoHyphens/>
        <w:autoSpaceDE w:val="0"/>
        <w:autoSpaceDN w:val="0"/>
        <w:adjustRightInd w:val="0"/>
        <w:spacing w:line="360" w:lineRule="auto"/>
        <w:jc w:val="center"/>
        <w:rPr>
          <w:b/>
          <w:bCs/>
          <w:sz w:val="32"/>
          <w:szCs w:val="32"/>
        </w:rPr>
      </w:pPr>
      <w:r>
        <w:rPr>
          <w:b/>
          <w:bCs/>
          <w:sz w:val="32"/>
          <w:szCs w:val="32"/>
        </w:rPr>
        <w:t>ĐỀ CƯƠNG CHI TIẾT LUẬN VĂN THẠC SĨ</w:t>
      </w:r>
    </w:p>
    <w:p w14:paraId="179F787A" w14:textId="20612959" w:rsidR="003218FF" w:rsidRDefault="003218FF" w:rsidP="003218FF">
      <w:pPr>
        <w:suppressAutoHyphens/>
        <w:autoSpaceDE w:val="0"/>
        <w:autoSpaceDN w:val="0"/>
        <w:adjustRightInd w:val="0"/>
        <w:spacing w:line="360" w:lineRule="auto"/>
        <w:rPr>
          <w:b/>
          <w:bCs/>
        </w:rPr>
      </w:pPr>
    </w:p>
    <w:p w14:paraId="7DA5BD70" w14:textId="77777777" w:rsidR="0030199F" w:rsidRPr="00B10E7E" w:rsidRDefault="0030199F" w:rsidP="003218FF">
      <w:pPr>
        <w:suppressAutoHyphens/>
        <w:autoSpaceDE w:val="0"/>
        <w:autoSpaceDN w:val="0"/>
        <w:adjustRightInd w:val="0"/>
        <w:spacing w:line="360" w:lineRule="auto"/>
        <w:rPr>
          <w:b/>
          <w:bCs/>
        </w:rPr>
      </w:pPr>
    </w:p>
    <w:p w14:paraId="636D6ABC" w14:textId="2B5AB2FD" w:rsidR="006663B7" w:rsidRDefault="005554D6" w:rsidP="00936467">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51915360" w14:textId="65530FDC" w:rsidR="005554D6" w:rsidRPr="00936467" w:rsidRDefault="005554D6" w:rsidP="00936467">
      <w:pPr>
        <w:suppressAutoHyphens/>
        <w:autoSpaceDE w:val="0"/>
        <w:autoSpaceDN w:val="0"/>
        <w:adjustRightInd w:val="0"/>
        <w:spacing w:line="360" w:lineRule="auto"/>
        <w:jc w:val="center"/>
        <w:rPr>
          <w:b/>
          <w:bCs/>
          <w:sz w:val="48"/>
          <w:szCs w:val="48"/>
        </w:rPr>
      </w:pPr>
      <w:r>
        <w:rPr>
          <w:b/>
          <w:bCs/>
          <w:sz w:val="48"/>
          <w:szCs w:val="48"/>
        </w:rPr>
        <w:t>VIỆT-ANH BẰNG GIÓNG HÀNG TỪ HƯỚNG D</w:t>
      </w:r>
      <w:r w:rsidR="00611B13">
        <w:rPr>
          <w:b/>
          <w:bCs/>
          <w:sz w:val="48"/>
          <w:szCs w:val="48"/>
        </w:rPr>
        <w:t>ẪN</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295CAA4B" w14:textId="7C42C5D3" w:rsidR="003218FF" w:rsidRDefault="003218FF" w:rsidP="003218FF">
      <w:pPr>
        <w:suppressAutoHyphens/>
        <w:autoSpaceDE w:val="0"/>
        <w:autoSpaceDN w:val="0"/>
        <w:adjustRightInd w:val="0"/>
        <w:spacing w:line="360" w:lineRule="auto"/>
        <w:jc w:val="both"/>
        <w:rPr>
          <w:b/>
          <w:bCs/>
        </w:rPr>
      </w:pPr>
    </w:p>
    <w:p w14:paraId="28AC370D" w14:textId="77777777" w:rsidR="00A36063" w:rsidRPr="00B10E7E" w:rsidRDefault="00A36063" w:rsidP="003218FF">
      <w:pPr>
        <w:suppressAutoHyphens/>
        <w:autoSpaceDE w:val="0"/>
        <w:autoSpaceDN w:val="0"/>
        <w:adjustRightInd w:val="0"/>
        <w:spacing w:line="360" w:lineRule="auto"/>
        <w:jc w:val="both"/>
        <w:rPr>
          <w:b/>
          <w:bCs/>
        </w:rPr>
      </w:pPr>
    </w:p>
    <w:p w14:paraId="62FDD6B0" w14:textId="77D3B8E8" w:rsidR="003218FF" w:rsidRPr="00936467" w:rsidRDefault="003218FF" w:rsidP="003218FF">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46ED9CB1" w14:textId="4F0578AE" w:rsidR="00160E0B" w:rsidRPr="00983ED5" w:rsidRDefault="003218FF"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r w:rsidR="00A822F8">
        <w:rPr>
          <w:b/>
          <w:bCs/>
          <w:sz w:val="28"/>
          <w:szCs w:val="28"/>
        </w:rPr>
        <w:t>Nguyễn Duy Hàn Lâm</w:t>
      </w:r>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28A91F19" w14:textId="11131608" w:rsidR="00B203BE" w:rsidRDefault="00B203BE" w:rsidP="00936467">
      <w:pPr>
        <w:suppressAutoHyphens/>
        <w:autoSpaceDE w:val="0"/>
        <w:autoSpaceDN w:val="0"/>
        <w:adjustRightInd w:val="0"/>
        <w:rPr>
          <w:b/>
          <w:bCs/>
        </w:rPr>
      </w:pPr>
    </w:p>
    <w:p w14:paraId="54CBE778" w14:textId="2D7BC288" w:rsidR="002D3420" w:rsidRDefault="002D3420" w:rsidP="00936467">
      <w:pPr>
        <w:suppressAutoHyphens/>
        <w:autoSpaceDE w:val="0"/>
        <w:autoSpaceDN w:val="0"/>
        <w:adjustRightInd w:val="0"/>
        <w:rPr>
          <w:b/>
          <w:bCs/>
        </w:rPr>
      </w:pPr>
    </w:p>
    <w:p w14:paraId="7FE2B05F" w14:textId="36952BF7" w:rsidR="002D3420" w:rsidRDefault="002D3420" w:rsidP="00936467">
      <w:pPr>
        <w:suppressAutoHyphens/>
        <w:autoSpaceDE w:val="0"/>
        <w:autoSpaceDN w:val="0"/>
        <w:adjustRightInd w:val="0"/>
        <w:rPr>
          <w:b/>
          <w:bCs/>
        </w:rPr>
      </w:pPr>
    </w:p>
    <w:p w14:paraId="13C47B86" w14:textId="73C38085" w:rsidR="002D3420" w:rsidRDefault="002D3420" w:rsidP="00936467">
      <w:pPr>
        <w:suppressAutoHyphens/>
        <w:autoSpaceDE w:val="0"/>
        <w:autoSpaceDN w:val="0"/>
        <w:adjustRightInd w:val="0"/>
        <w:rPr>
          <w:b/>
          <w:bCs/>
        </w:rPr>
      </w:pPr>
    </w:p>
    <w:p w14:paraId="2E265B0A" w14:textId="77777777" w:rsidR="002D3420" w:rsidRPr="00FE33D3" w:rsidRDefault="002D3420" w:rsidP="00936467">
      <w:pPr>
        <w:suppressAutoHyphens/>
        <w:autoSpaceDE w:val="0"/>
        <w:autoSpaceDN w:val="0"/>
        <w:adjustRightInd w:val="0"/>
        <w:rPr>
          <w:b/>
          <w:bCs/>
        </w:rPr>
      </w:pPr>
    </w:p>
    <w:p w14:paraId="60633B14" w14:textId="6423DB70"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w:t>
      </w:r>
      <w:r w:rsidR="005554D6">
        <w:rPr>
          <w:b/>
          <w:bCs/>
          <w:iCs/>
          <w:sz w:val="28"/>
          <w:szCs w:val="28"/>
        </w:rPr>
        <w:t>1</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361C02C5" w14:textId="4FE9B1A5" w:rsidR="00FE33D3" w:rsidRPr="0030199F" w:rsidRDefault="005554D6" w:rsidP="0030199F">
      <w:pPr>
        <w:suppressAutoHyphens/>
        <w:autoSpaceDE w:val="0"/>
        <w:autoSpaceDN w:val="0"/>
        <w:adjustRightInd w:val="0"/>
        <w:spacing w:line="360" w:lineRule="auto"/>
        <w:jc w:val="center"/>
        <w:rPr>
          <w:b/>
          <w:bCs/>
          <w:sz w:val="32"/>
          <w:szCs w:val="32"/>
          <w:lang w:val="vi-VN"/>
        </w:rPr>
      </w:pPr>
      <w:r>
        <w:rPr>
          <w:b/>
          <w:bCs/>
          <w:sz w:val="32"/>
          <w:szCs w:val="32"/>
        </w:rPr>
        <w:t>ĐỀ CƯƠNG CHI TIẾT LUẬN VĂN THẠC SĨ</w:t>
      </w:r>
      <w:r w:rsidR="00FE33D3">
        <w:rPr>
          <w:b/>
          <w:bCs/>
          <w:sz w:val="32"/>
          <w:szCs w:val="32"/>
        </w:rPr>
        <w:t xml:space="preserve"> </w:t>
      </w:r>
    </w:p>
    <w:p w14:paraId="6BA31CED" w14:textId="5CC11FA4" w:rsidR="00FE33D3" w:rsidRDefault="00FE33D3" w:rsidP="00FE33D3">
      <w:pPr>
        <w:suppressAutoHyphens/>
        <w:autoSpaceDE w:val="0"/>
        <w:autoSpaceDN w:val="0"/>
        <w:adjustRightInd w:val="0"/>
        <w:spacing w:line="360" w:lineRule="auto"/>
        <w:rPr>
          <w:b/>
          <w:bCs/>
        </w:rPr>
      </w:pPr>
    </w:p>
    <w:p w14:paraId="77E7CCE3" w14:textId="15EB98FC" w:rsidR="0030199F" w:rsidRDefault="0030199F" w:rsidP="00FE33D3">
      <w:pPr>
        <w:suppressAutoHyphens/>
        <w:autoSpaceDE w:val="0"/>
        <w:autoSpaceDN w:val="0"/>
        <w:adjustRightInd w:val="0"/>
        <w:spacing w:line="360" w:lineRule="auto"/>
        <w:rPr>
          <w:b/>
          <w:bCs/>
        </w:rPr>
      </w:pPr>
    </w:p>
    <w:p w14:paraId="0A58A669" w14:textId="77777777" w:rsidR="002D3420" w:rsidRPr="00B10E7E" w:rsidRDefault="002D3420" w:rsidP="00FE33D3">
      <w:pPr>
        <w:suppressAutoHyphens/>
        <w:autoSpaceDE w:val="0"/>
        <w:autoSpaceDN w:val="0"/>
        <w:adjustRightInd w:val="0"/>
        <w:spacing w:line="360" w:lineRule="auto"/>
        <w:rPr>
          <w:b/>
          <w:bCs/>
        </w:rPr>
      </w:pPr>
    </w:p>
    <w:p w14:paraId="78B7E35B" w14:textId="77777777" w:rsidR="00611B13" w:rsidRDefault="00611B13" w:rsidP="00611B13">
      <w:pPr>
        <w:suppressAutoHyphens/>
        <w:autoSpaceDE w:val="0"/>
        <w:autoSpaceDN w:val="0"/>
        <w:adjustRightInd w:val="0"/>
        <w:spacing w:line="360" w:lineRule="auto"/>
        <w:jc w:val="center"/>
        <w:rPr>
          <w:b/>
          <w:bCs/>
          <w:sz w:val="48"/>
          <w:szCs w:val="48"/>
        </w:rPr>
      </w:pPr>
      <w:r>
        <w:rPr>
          <w:b/>
          <w:bCs/>
          <w:sz w:val="48"/>
          <w:szCs w:val="48"/>
        </w:rPr>
        <w:t>CẢI THIỆN DỊCH MÁY NƠ-RON</w:t>
      </w:r>
    </w:p>
    <w:p w14:paraId="05ED2EC7" w14:textId="419A1876" w:rsidR="006663B7" w:rsidRPr="00936467" w:rsidRDefault="00611B13" w:rsidP="00611B13">
      <w:pPr>
        <w:suppressAutoHyphens/>
        <w:autoSpaceDE w:val="0"/>
        <w:autoSpaceDN w:val="0"/>
        <w:adjustRightInd w:val="0"/>
        <w:spacing w:line="360" w:lineRule="auto"/>
        <w:jc w:val="center"/>
        <w:rPr>
          <w:b/>
          <w:bCs/>
          <w:sz w:val="48"/>
          <w:szCs w:val="48"/>
        </w:rPr>
      </w:pPr>
      <w:r>
        <w:rPr>
          <w:b/>
          <w:bCs/>
          <w:sz w:val="48"/>
          <w:szCs w:val="48"/>
        </w:rPr>
        <w:t>VIỆT-ANH BẰNG GIÓNG HÀNG TỪ HƯỚNG DẪN</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F7470AA" w14:textId="77777777" w:rsidR="002D3420" w:rsidRPr="00B10E7E" w:rsidRDefault="002D3420" w:rsidP="006663B7">
      <w:pPr>
        <w:suppressAutoHyphens/>
        <w:autoSpaceDE w:val="0"/>
        <w:autoSpaceDN w:val="0"/>
        <w:adjustRightInd w:val="0"/>
        <w:spacing w:line="360" w:lineRule="auto"/>
        <w:jc w:val="both"/>
        <w:rPr>
          <w:b/>
          <w:bCs/>
        </w:rPr>
      </w:pPr>
    </w:p>
    <w:p w14:paraId="58EA0867" w14:textId="477985F4" w:rsidR="006663B7" w:rsidRPr="00936467" w:rsidRDefault="006663B7" w:rsidP="006663B7">
      <w:pPr>
        <w:suppressAutoHyphens/>
        <w:autoSpaceDE w:val="0"/>
        <w:autoSpaceDN w:val="0"/>
        <w:adjustRightInd w:val="0"/>
        <w:spacing w:line="360" w:lineRule="auto"/>
        <w:jc w:val="right"/>
        <w:rPr>
          <w:sz w:val="28"/>
          <w:szCs w:val="28"/>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5554D6">
        <w:rPr>
          <w:b/>
          <w:sz w:val="28"/>
          <w:szCs w:val="28"/>
        </w:rPr>
        <w:t>TS. Nguyễn Chí Thiện</w:t>
      </w:r>
    </w:p>
    <w:p w14:paraId="5FB4F4FB" w14:textId="29697DA2" w:rsidR="00160E0B" w:rsidRPr="00983ED5" w:rsidRDefault="006663B7" w:rsidP="002D3420">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r>
        <w:rPr>
          <w:b/>
          <w:bCs/>
          <w:sz w:val="28"/>
          <w:szCs w:val="28"/>
        </w:rPr>
        <w:t>Nguyễn Duy Hàn Lâm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0053D89A" w14:textId="2BA9415F" w:rsidR="002D3420" w:rsidRDefault="002D3420" w:rsidP="006663B7">
      <w:pPr>
        <w:suppressAutoHyphens/>
        <w:autoSpaceDE w:val="0"/>
        <w:autoSpaceDN w:val="0"/>
        <w:adjustRightInd w:val="0"/>
        <w:rPr>
          <w:b/>
          <w:bCs/>
        </w:rPr>
      </w:pPr>
    </w:p>
    <w:p w14:paraId="173DA08C" w14:textId="3244E437" w:rsidR="002D3420" w:rsidRDefault="002D3420" w:rsidP="006663B7">
      <w:pPr>
        <w:suppressAutoHyphens/>
        <w:autoSpaceDE w:val="0"/>
        <w:autoSpaceDN w:val="0"/>
        <w:adjustRightInd w:val="0"/>
        <w:rPr>
          <w:b/>
          <w:bCs/>
        </w:rPr>
      </w:pPr>
    </w:p>
    <w:p w14:paraId="17F3E527" w14:textId="02AAD47A" w:rsidR="002D3420" w:rsidRDefault="002D3420" w:rsidP="006663B7">
      <w:pPr>
        <w:suppressAutoHyphens/>
        <w:autoSpaceDE w:val="0"/>
        <w:autoSpaceDN w:val="0"/>
        <w:adjustRightInd w:val="0"/>
        <w:rPr>
          <w:b/>
          <w:bCs/>
        </w:rPr>
      </w:pPr>
    </w:p>
    <w:p w14:paraId="6EA5EE7C" w14:textId="6EBB04A8" w:rsidR="002D3420" w:rsidRDefault="002D3420" w:rsidP="006663B7">
      <w:pPr>
        <w:suppressAutoHyphens/>
        <w:autoSpaceDE w:val="0"/>
        <w:autoSpaceDN w:val="0"/>
        <w:adjustRightInd w:val="0"/>
        <w:rPr>
          <w:b/>
          <w:bCs/>
        </w:rPr>
      </w:pPr>
    </w:p>
    <w:p w14:paraId="17AE8A4F" w14:textId="77777777" w:rsidR="002D3420" w:rsidRDefault="002D3420" w:rsidP="006663B7">
      <w:pPr>
        <w:suppressAutoHyphens/>
        <w:autoSpaceDE w:val="0"/>
        <w:autoSpaceDN w:val="0"/>
        <w:adjustRightInd w:val="0"/>
        <w:rPr>
          <w:b/>
          <w:bCs/>
        </w:rPr>
      </w:pPr>
    </w:p>
    <w:p w14:paraId="684C97A0" w14:textId="373CCF31" w:rsidR="00B203BE" w:rsidRDefault="00B203BE" w:rsidP="006663B7">
      <w:pPr>
        <w:suppressAutoHyphens/>
        <w:autoSpaceDE w:val="0"/>
        <w:autoSpaceDN w:val="0"/>
        <w:adjustRightInd w:val="0"/>
        <w:rPr>
          <w:b/>
          <w:bCs/>
        </w:rPr>
      </w:pPr>
    </w:p>
    <w:p w14:paraId="32E54FF6" w14:textId="77777777" w:rsidR="00954271" w:rsidRPr="00FE33D3" w:rsidRDefault="00954271" w:rsidP="006663B7">
      <w:pPr>
        <w:suppressAutoHyphens/>
        <w:autoSpaceDE w:val="0"/>
        <w:autoSpaceDN w:val="0"/>
        <w:adjustRightInd w:val="0"/>
        <w:rPr>
          <w:b/>
          <w:bCs/>
        </w:rPr>
      </w:pPr>
    </w:p>
    <w:p w14:paraId="68BFA47E" w14:textId="5B563C3A"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w:t>
      </w:r>
      <w:r w:rsidR="005554D6">
        <w:rPr>
          <w:b/>
          <w:bCs/>
          <w:iCs/>
          <w:sz w:val="28"/>
          <w:szCs w:val="28"/>
        </w:rPr>
        <w:t>1</w:t>
      </w:r>
    </w:p>
    <w:p w14:paraId="1B166B0A" w14:textId="74AA783A" w:rsidR="003218FF" w:rsidRPr="002D796D" w:rsidRDefault="005554D6" w:rsidP="002D796D">
      <w:pPr>
        <w:jc w:val="center"/>
        <w:rPr>
          <w:b/>
          <w:sz w:val="32"/>
          <w:szCs w:val="32"/>
          <w:lang w:val="vi-VN"/>
        </w:rPr>
      </w:pPr>
      <w:r>
        <w:rPr>
          <w:b/>
          <w:sz w:val="32"/>
          <w:szCs w:val="32"/>
        </w:rPr>
        <w:lastRenderedPageBreak/>
        <w:t>ĐỀ CƯƠNG CHI TIẾT</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65320F7F"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5554D6">
        <w:rPr>
          <w:sz w:val="26"/>
          <w:szCs w:val="26"/>
        </w:rPr>
        <w:t>đề cương chi tiết</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r w:rsidR="005554D6">
        <w:rPr>
          <w:sz w:val="26"/>
          <w:szCs w:val="26"/>
        </w:rPr>
        <w:t>TS. Nguyễn Chí Thiện</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66FD4131"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A1754A">
        <w:rPr>
          <w:i/>
          <w:sz w:val="26"/>
          <w:szCs w:val="26"/>
        </w:rPr>
        <w:t>17</w:t>
      </w:r>
      <w:r w:rsidRPr="00DB7595">
        <w:rPr>
          <w:i/>
          <w:sz w:val="26"/>
          <w:szCs w:val="26"/>
          <w:lang w:val="vi-VN"/>
        </w:rPr>
        <w:t xml:space="preserve">  tháng </w:t>
      </w:r>
      <w:r w:rsidR="00A1754A">
        <w:rPr>
          <w:i/>
          <w:sz w:val="26"/>
          <w:szCs w:val="26"/>
        </w:rPr>
        <w:t>11</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n Duy Hàn Lâm</w:t>
      </w:r>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32EAD344" w:rsidR="00926A21" w:rsidRDefault="00926A21" w:rsidP="00BB2B2A">
      <w:pPr>
        <w:tabs>
          <w:tab w:val="center" w:pos="6379"/>
        </w:tabs>
        <w:spacing w:after="200" w:line="276" w:lineRule="auto"/>
        <w:rPr>
          <w:i/>
          <w:sz w:val="26"/>
          <w:szCs w:val="26"/>
        </w:rPr>
      </w:pPr>
    </w:p>
    <w:p w14:paraId="75B7B5F6" w14:textId="41A2A726" w:rsidR="00B23970" w:rsidRDefault="00B23970" w:rsidP="00BB2B2A">
      <w:pPr>
        <w:tabs>
          <w:tab w:val="center" w:pos="6379"/>
        </w:tabs>
        <w:spacing w:after="200" w:line="276" w:lineRule="auto"/>
        <w:rPr>
          <w:i/>
          <w:sz w:val="26"/>
          <w:szCs w:val="26"/>
        </w:rPr>
      </w:pPr>
    </w:p>
    <w:p w14:paraId="17F33AD8" w14:textId="77777777" w:rsidR="00B23970" w:rsidRDefault="00B23970"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5676706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0293F6F4" w:rsidR="00B118C8" w:rsidRPr="00893775" w:rsidRDefault="00B118C8" w:rsidP="002D796D">
      <w:pPr>
        <w:pStyle w:val="Nidungvnbn"/>
        <w:rPr>
          <w:b/>
        </w:rPr>
      </w:pPr>
      <w:r w:rsidRPr="00DC2276">
        <w:rPr>
          <w:b/>
          <w:lang w:val="vi-VN"/>
        </w:rPr>
        <w:t xml:space="preserve">Phần đánh giá của GV </w:t>
      </w:r>
      <w:r w:rsidR="00754580">
        <w:rPr>
          <w:b/>
        </w:rPr>
        <w:t>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56767064"/>
      <w:r>
        <w:lastRenderedPageBreak/>
        <w:t>MỤC LỤC</w:t>
      </w:r>
      <w:bookmarkEnd w:id="1"/>
    </w:p>
    <w:p w14:paraId="6B80EBE1" w14:textId="4AE028DE" w:rsidR="002A775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56767063" w:history="1">
        <w:r w:rsidR="002A7753" w:rsidRPr="00813B24">
          <w:rPr>
            <w:rStyle w:val="Hyperlink"/>
            <w:noProof/>
            <w:lang w:val="vi-VN"/>
          </w:rPr>
          <w:t>PHẦN XÁC NHẬN VÀ ĐÁNH GIÁ CỦA GIẢNG VIÊN</w:t>
        </w:r>
        <w:r w:rsidR="002A7753">
          <w:rPr>
            <w:noProof/>
            <w:webHidden/>
          </w:rPr>
          <w:tab/>
        </w:r>
        <w:r w:rsidR="002A7753">
          <w:rPr>
            <w:noProof/>
            <w:webHidden/>
          </w:rPr>
          <w:fldChar w:fldCharType="begin"/>
        </w:r>
        <w:r w:rsidR="002A7753">
          <w:rPr>
            <w:noProof/>
            <w:webHidden/>
          </w:rPr>
          <w:instrText xml:space="preserve"> PAGEREF _Toc56767063 \h </w:instrText>
        </w:r>
        <w:r w:rsidR="002A7753">
          <w:rPr>
            <w:noProof/>
            <w:webHidden/>
          </w:rPr>
        </w:r>
        <w:r w:rsidR="002A7753">
          <w:rPr>
            <w:noProof/>
            <w:webHidden/>
          </w:rPr>
          <w:fldChar w:fldCharType="separate"/>
        </w:r>
        <w:r w:rsidR="002A7753">
          <w:rPr>
            <w:noProof/>
            <w:webHidden/>
          </w:rPr>
          <w:t>ii</w:t>
        </w:r>
        <w:r w:rsidR="002A7753">
          <w:rPr>
            <w:noProof/>
            <w:webHidden/>
          </w:rPr>
          <w:fldChar w:fldCharType="end"/>
        </w:r>
      </w:hyperlink>
    </w:p>
    <w:p w14:paraId="4BE6099A" w14:textId="68CE00A8" w:rsidR="002A7753" w:rsidRDefault="0078043E">
      <w:pPr>
        <w:pStyle w:val="TOC1"/>
        <w:tabs>
          <w:tab w:val="right" w:leader="dot" w:pos="8778"/>
        </w:tabs>
        <w:rPr>
          <w:rFonts w:asciiTheme="minorHAnsi" w:eastAsiaTheme="minorEastAsia" w:hAnsiTheme="minorHAnsi" w:cstheme="minorBidi"/>
          <w:noProof/>
          <w:sz w:val="22"/>
          <w:szCs w:val="22"/>
        </w:rPr>
      </w:pPr>
      <w:hyperlink w:anchor="_Toc56767064" w:history="1">
        <w:r w:rsidR="002A7753" w:rsidRPr="00813B24">
          <w:rPr>
            <w:rStyle w:val="Hyperlink"/>
            <w:noProof/>
          </w:rPr>
          <w:t>MỤC LỤC</w:t>
        </w:r>
        <w:r w:rsidR="002A7753">
          <w:rPr>
            <w:noProof/>
            <w:webHidden/>
          </w:rPr>
          <w:tab/>
        </w:r>
        <w:r w:rsidR="002A7753">
          <w:rPr>
            <w:noProof/>
            <w:webHidden/>
          </w:rPr>
          <w:fldChar w:fldCharType="begin"/>
        </w:r>
        <w:r w:rsidR="002A7753">
          <w:rPr>
            <w:noProof/>
            <w:webHidden/>
          </w:rPr>
          <w:instrText xml:space="preserve"> PAGEREF _Toc56767064 \h </w:instrText>
        </w:r>
        <w:r w:rsidR="002A7753">
          <w:rPr>
            <w:noProof/>
            <w:webHidden/>
          </w:rPr>
        </w:r>
        <w:r w:rsidR="002A7753">
          <w:rPr>
            <w:noProof/>
            <w:webHidden/>
          </w:rPr>
          <w:fldChar w:fldCharType="separate"/>
        </w:r>
        <w:r w:rsidR="002A7753">
          <w:rPr>
            <w:noProof/>
            <w:webHidden/>
          </w:rPr>
          <w:t>1</w:t>
        </w:r>
        <w:r w:rsidR="002A7753">
          <w:rPr>
            <w:noProof/>
            <w:webHidden/>
          </w:rPr>
          <w:fldChar w:fldCharType="end"/>
        </w:r>
      </w:hyperlink>
    </w:p>
    <w:p w14:paraId="530B4451" w14:textId="78397191" w:rsidR="002A7753" w:rsidRDefault="0078043E">
      <w:pPr>
        <w:pStyle w:val="TOC1"/>
        <w:tabs>
          <w:tab w:val="right" w:leader="dot" w:pos="8778"/>
        </w:tabs>
        <w:rPr>
          <w:rFonts w:asciiTheme="minorHAnsi" w:eastAsiaTheme="minorEastAsia" w:hAnsiTheme="minorHAnsi" w:cstheme="minorBidi"/>
          <w:noProof/>
          <w:sz w:val="22"/>
          <w:szCs w:val="22"/>
        </w:rPr>
      </w:pPr>
      <w:hyperlink w:anchor="_Toc56767065" w:history="1">
        <w:r w:rsidR="002A7753" w:rsidRPr="00813B24">
          <w:rPr>
            <w:rStyle w:val="Hyperlink"/>
            <w:noProof/>
          </w:rPr>
          <w:t>TÓM TẮT NỘI DUNG</w:t>
        </w:r>
        <w:r w:rsidR="002A7753">
          <w:rPr>
            <w:noProof/>
            <w:webHidden/>
          </w:rPr>
          <w:tab/>
        </w:r>
        <w:r w:rsidR="002A7753">
          <w:rPr>
            <w:noProof/>
            <w:webHidden/>
          </w:rPr>
          <w:fldChar w:fldCharType="begin"/>
        </w:r>
        <w:r w:rsidR="002A7753">
          <w:rPr>
            <w:noProof/>
            <w:webHidden/>
          </w:rPr>
          <w:instrText xml:space="preserve"> PAGEREF _Toc56767065 \h </w:instrText>
        </w:r>
        <w:r w:rsidR="002A7753">
          <w:rPr>
            <w:noProof/>
            <w:webHidden/>
          </w:rPr>
        </w:r>
        <w:r w:rsidR="002A7753">
          <w:rPr>
            <w:noProof/>
            <w:webHidden/>
          </w:rPr>
          <w:fldChar w:fldCharType="separate"/>
        </w:r>
        <w:r w:rsidR="002A7753">
          <w:rPr>
            <w:noProof/>
            <w:webHidden/>
          </w:rPr>
          <w:t>3</w:t>
        </w:r>
        <w:r w:rsidR="002A7753">
          <w:rPr>
            <w:noProof/>
            <w:webHidden/>
          </w:rPr>
          <w:fldChar w:fldCharType="end"/>
        </w:r>
      </w:hyperlink>
    </w:p>
    <w:p w14:paraId="7248BC6D" w14:textId="31CD7910" w:rsidR="002A7753" w:rsidRDefault="0078043E">
      <w:pPr>
        <w:pStyle w:val="TOC1"/>
        <w:tabs>
          <w:tab w:val="right" w:leader="dot" w:pos="8778"/>
        </w:tabs>
        <w:rPr>
          <w:rFonts w:asciiTheme="minorHAnsi" w:eastAsiaTheme="minorEastAsia" w:hAnsiTheme="minorHAnsi" w:cstheme="minorBidi"/>
          <w:noProof/>
          <w:sz w:val="22"/>
          <w:szCs w:val="22"/>
        </w:rPr>
      </w:pPr>
      <w:hyperlink w:anchor="_Toc56767066" w:history="1">
        <w:r w:rsidR="002A7753" w:rsidRPr="00813B24">
          <w:rPr>
            <w:rStyle w:val="Hyperlink"/>
            <w:noProof/>
          </w:rPr>
          <w:t>Chương 1: QR CODE</w:t>
        </w:r>
        <w:r w:rsidR="002A7753">
          <w:rPr>
            <w:noProof/>
            <w:webHidden/>
          </w:rPr>
          <w:tab/>
        </w:r>
        <w:r w:rsidR="002A7753">
          <w:rPr>
            <w:noProof/>
            <w:webHidden/>
          </w:rPr>
          <w:fldChar w:fldCharType="begin"/>
        </w:r>
        <w:r w:rsidR="002A7753">
          <w:rPr>
            <w:noProof/>
            <w:webHidden/>
          </w:rPr>
          <w:instrText xml:space="preserve"> PAGEREF _Toc56767066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6B719C1A" w14:textId="628EB364" w:rsidR="002A7753" w:rsidRDefault="0078043E">
      <w:pPr>
        <w:pStyle w:val="TOC2"/>
        <w:rPr>
          <w:rFonts w:asciiTheme="minorHAnsi" w:eastAsiaTheme="minorEastAsia" w:hAnsiTheme="minorHAnsi" w:cstheme="minorBidi"/>
          <w:noProof/>
          <w:sz w:val="22"/>
          <w:szCs w:val="22"/>
        </w:rPr>
      </w:pPr>
      <w:hyperlink w:anchor="_Toc56767067" w:history="1">
        <w:r w:rsidR="002A7753" w:rsidRPr="00813B24">
          <w:rPr>
            <w:rStyle w:val="Hyperlink"/>
            <w:noProof/>
            <w:lang w:val="vi-VN"/>
          </w:rPr>
          <w:t xml:space="preserve">1.1 </w:t>
        </w:r>
        <w:r w:rsidR="002A7753" w:rsidRPr="00813B24">
          <w:rPr>
            <w:rStyle w:val="Hyperlink"/>
            <w:noProof/>
          </w:rPr>
          <w:t>Barcode</w:t>
        </w:r>
        <w:r w:rsidR="002A7753">
          <w:rPr>
            <w:noProof/>
            <w:webHidden/>
          </w:rPr>
          <w:tab/>
        </w:r>
        <w:r w:rsidR="002A7753">
          <w:rPr>
            <w:noProof/>
            <w:webHidden/>
          </w:rPr>
          <w:fldChar w:fldCharType="begin"/>
        </w:r>
        <w:r w:rsidR="002A7753">
          <w:rPr>
            <w:noProof/>
            <w:webHidden/>
          </w:rPr>
          <w:instrText xml:space="preserve"> PAGEREF _Toc56767067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007E910D" w14:textId="07F9EF3B" w:rsidR="002A7753" w:rsidRDefault="0078043E">
      <w:pPr>
        <w:pStyle w:val="TOC2"/>
        <w:rPr>
          <w:rFonts w:asciiTheme="minorHAnsi" w:eastAsiaTheme="minorEastAsia" w:hAnsiTheme="minorHAnsi" w:cstheme="minorBidi"/>
          <w:noProof/>
          <w:sz w:val="22"/>
          <w:szCs w:val="22"/>
        </w:rPr>
      </w:pPr>
      <w:hyperlink w:anchor="_Toc56767068" w:history="1">
        <w:r w:rsidR="002A7753" w:rsidRPr="00813B24">
          <w:rPr>
            <w:rStyle w:val="Hyperlink"/>
            <w:noProof/>
            <w:lang w:val="vi-VN"/>
          </w:rPr>
          <w:t xml:space="preserve">1.2 </w:t>
        </w:r>
        <w:r w:rsidR="002A7753" w:rsidRPr="00813B24">
          <w:rPr>
            <w:rStyle w:val="Hyperlink"/>
            <w:noProof/>
          </w:rPr>
          <w:t>QR code</w:t>
        </w:r>
        <w:r w:rsidR="002A7753">
          <w:rPr>
            <w:noProof/>
            <w:webHidden/>
          </w:rPr>
          <w:tab/>
        </w:r>
        <w:r w:rsidR="002A7753">
          <w:rPr>
            <w:noProof/>
            <w:webHidden/>
          </w:rPr>
          <w:fldChar w:fldCharType="begin"/>
        </w:r>
        <w:r w:rsidR="002A7753">
          <w:rPr>
            <w:noProof/>
            <w:webHidden/>
          </w:rPr>
          <w:instrText xml:space="preserve"> PAGEREF _Toc56767068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128F6017" w14:textId="73D5884F" w:rsidR="002A7753" w:rsidRDefault="0078043E">
      <w:pPr>
        <w:pStyle w:val="TOC2"/>
        <w:rPr>
          <w:rFonts w:asciiTheme="minorHAnsi" w:eastAsiaTheme="minorEastAsia" w:hAnsiTheme="minorHAnsi" w:cstheme="minorBidi"/>
          <w:noProof/>
          <w:sz w:val="22"/>
          <w:szCs w:val="22"/>
        </w:rPr>
      </w:pPr>
      <w:hyperlink w:anchor="_Toc56767069" w:history="1">
        <w:r w:rsidR="002A7753" w:rsidRPr="00813B24">
          <w:rPr>
            <w:rStyle w:val="Hyperlink"/>
            <w:noProof/>
          </w:rPr>
          <w:t>1.3 Cấu tạo của QR code</w:t>
        </w:r>
        <w:r w:rsidR="002A7753">
          <w:rPr>
            <w:noProof/>
            <w:webHidden/>
          </w:rPr>
          <w:tab/>
        </w:r>
        <w:r w:rsidR="002A7753">
          <w:rPr>
            <w:noProof/>
            <w:webHidden/>
          </w:rPr>
          <w:fldChar w:fldCharType="begin"/>
        </w:r>
        <w:r w:rsidR="002A7753">
          <w:rPr>
            <w:noProof/>
            <w:webHidden/>
          </w:rPr>
          <w:instrText xml:space="preserve"> PAGEREF _Toc56767069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216606F5" w14:textId="1F08FE31" w:rsidR="002A7753" w:rsidRDefault="0078043E">
      <w:pPr>
        <w:pStyle w:val="TOC3"/>
        <w:rPr>
          <w:rFonts w:asciiTheme="minorHAnsi" w:eastAsiaTheme="minorEastAsia" w:hAnsiTheme="minorHAnsi" w:cstheme="minorBidi"/>
          <w:noProof/>
          <w:sz w:val="22"/>
          <w:szCs w:val="22"/>
        </w:rPr>
      </w:pPr>
      <w:hyperlink w:anchor="_Toc56767070" w:history="1">
        <w:r w:rsidR="002A7753" w:rsidRPr="00813B24">
          <w:rPr>
            <w:rStyle w:val="Hyperlink"/>
            <w:noProof/>
          </w:rPr>
          <w:t>1.3.1 Phân vùng cấu hình</w:t>
        </w:r>
        <w:r w:rsidR="002A7753">
          <w:rPr>
            <w:noProof/>
            <w:webHidden/>
          </w:rPr>
          <w:tab/>
        </w:r>
        <w:r w:rsidR="002A7753">
          <w:rPr>
            <w:noProof/>
            <w:webHidden/>
          </w:rPr>
          <w:fldChar w:fldCharType="begin"/>
        </w:r>
        <w:r w:rsidR="002A7753">
          <w:rPr>
            <w:noProof/>
            <w:webHidden/>
          </w:rPr>
          <w:instrText xml:space="preserve"> PAGEREF _Toc56767070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6225B79C" w14:textId="6A69C605" w:rsidR="002A7753" w:rsidRDefault="0078043E">
      <w:pPr>
        <w:pStyle w:val="TOC3"/>
        <w:rPr>
          <w:rFonts w:asciiTheme="minorHAnsi" w:eastAsiaTheme="minorEastAsia" w:hAnsiTheme="minorHAnsi" w:cstheme="minorBidi"/>
          <w:noProof/>
          <w:sz w:val="22"/>
          <w:szCs w:val="22"/>
        </w:rPr>
      </w:pPr>
      <w:hyperlink w:anchor="_Toc56767071" w:history="1">
        <w:r w:rsidR="002A7753" w:rsidRPr="00813B24">
          <w:rPr>
            <w:rStyle w:val="Hyperlink"/>
            <w:noProof/>
          </w:rPr>
          <w:t>1.3.2 Hiệu chỉnh sai số</w:t>
        </w:r>
        <w:r w:rsidR="002A7753">
          <w:rPr>
            <w:noProof/>
            <w:webHidden/>
          </w:rPr>
          <w:tab/>
        </w:r>
        <w:r w:rsidR="002A7753">
          <w:rPr>
            <w:noProof/>
            <w:webHidden/>
          </w:rPr>
          <w:fldChar w:fldCharType="begin"/>
        </w:r>
        <w:r w:rsidR="002A7753">
          <w:rPr>
            <w:noProof/>
            <w:webHidden/>
          </w:rPr>
          <w:instrText xml:space="preserve"> PAGEREF _Toc56767071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5C01D29F" w14:textId="0713A857" w:rsidR="002A7753" w:rsidRDefault="0078043E">
      <w:pPr>
        <w:pStyle w:val="TOC3"/>
        <w:rPr>
          <w:rFonts w:asciiTheme="minorHAnsi" w:eastAsiaTheme="minorEastAsia" w:hAnsiTheme="minorHAnsi" w:cstheme="minorBidi"/>
          <w:noProof/>
          <w:sz w:val="22"/>
          <w:szCs w:val="22"/>
        </w:rPr>
      </w:pPr>
      <w:hyperlink w:anchor="_Toc56767072" w:history="1">
        <w:r w:rsidR="002A7753" w:rsidRPr="00813B24">
          <w:rPr>
            <w:rStyle w:val="Hyperlink"/>
            <w:noProof/>
          </w:rPr>
          <w:t>1.3.3 Mã hóa</w:t>
        </w:r>
        <w:r w:rsidR="002A7753">
          <w:rPr>
            <w:noProof/>
            <w:webHidden/>
          </w:rPr>
          <w:tab/>
        </w:r>
        <w:r w:rsidR="002A7753">
          <w:rPr>
            <w:noProof/>
            <w:webHidden/>
          </w:rPr>
          <w:fldChar w:fldCharType="begin"/>
        </w:r>
        <w:r w:rsidR="002A7753">
          <w:rPr>
            <w:noProof/>
            <w:webHidden/>
          </w:rPr>
          <w:instrText xml:space="preserve"> PAGEREF _Toc56767072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4CF9F1FB" w14:textId="46163D6A" w:rsidR="002A7753" w:rsidRDefault="0078043E">
      <w:pPr>
        <w:pStyle w:val="TOC2"/>
        <w:rPr>
          <w:rFonts w:asciiTheme="minorHAnsi" w:eastAsiaTheme="minorEastAsia" w:hAnsiTheme="minorHAnsi" w:cstheme="minorBidi"/>
          <w:noProof/>
          <w:sz w:val="22"/>
          <w:szCs w:val="22"/>
        </w:rPr>
      </w:pPr>
      <w:hyperlink w:anchor="_Toc56767073" w:history="1">
        <w:r w:rsidR="002A7753" w:rsidRPr="00813B24">
          <w:rPr>
            <w:rStyle w:val="Hyperlink"/>
            <w:noProof/>
          </w:rPr>
          <w:t>1.4 Tổng kết chương 1</w:t>
        </w:r>
        <w:r w:rsidR="002A7753">
          <w:rPr>
            <w:noProof/>
            <w:webHidden/>
          </w:rPr>
          <w:tab/>
        </w:r>
        <w:r w:rsidR="002A7753">
          <w:rPr>
            <w:noProof/>
            <w:webHidden/>
          </w:rPr>
          <w:fldChar w:fldCharType="begin"/>
        </w:r>
        <w:r w:rsidR="002A7753">
          <w:rPr>
            <w:noProof/>
            <w:webHidden/>
          </w:rPr>
          <w:instrText xml:space="preserve"> PAGEREF _Toc56767073 \h </w:instrText>
        </w:r>
        <w:r w:rsidR="002A7753">
          <w:rPr>
            <w:noProof/>
            <w:webHidden/>
          </w:rPr>
        </w:r>
        <w:r w:rsidR="002A7753">
          <w:rPr>
            <w:noProof/>
            <w:webHidden/>
          </w:rPr>
          <w:fldChar w:fldCharType="separate"/>
        </w:r>
        <w:r w:rsidR="002A7753">
          <w:rPr>
            <w:noProof/>
            <w:webHidden/>
          </w:rPr>
          <w:t>14</w:t>
        </w:r>
        <w:r w:rsidR="002A7753">
          <w:rPr>
            <w:noProof/>
            <w:webHidden/>
          </w:rPr>
          <w:fldChar w:fldCharType="end"/>
        </w:r>
      </w:hyperlink>
    </w:p>
    <w:p w14:paraId="2BC50A51" w14:textId="3E471553" w:rsidR="002A7753" w:rsidRDefault="0078043E">
      <w:pPr>
        <w:pStyle w:val="TOC1"/>
        <w:tabs>
          <w:tab w:val="right" w:leader="dot" w:pos="8778"/>
        </w:tabs>
        <w:rPr>
          <w:rFonts w:asciiTheme="minorHAnsi" w:eastAsiaTheme="minorEastAsia" w:hAnsiTheme="minorHAnsi" w:cstheme="minorBidi"/>
          <w:noProof/>
          <w:sz w:val="22"/>
          <w:szCs w:val="22"/>
        </w:rPr>
      </w:pPr>
      <w:hyperlink w:anchor="_Toc56767074" w:history="1">
        <w:r w:rsidR="002A7753" w:rsidRPr="00813B24">
          <w:rPr>
            <w:rStyle w:val="Hyperlink"/>
            <w:noProof/>
          </w:rPr>
          <w:t>CHƯƠNG 2: QR CODE VÀ ỨNG DỤNG</w:t>
        </w:r>
        <w:r w:rsidR="002A7753">
          <w:rPr>
            <w:noProof/>
            <w:webHidden/>
          </w:rPr>
          <w:tab/>
        </w:r>
        <w:r w:rsidR="002A7753">
          <w:rPr>
            <w:noProof/>
            <w:webHidden/>
          </w:rPr>
          <w:fldChar w:fldCharType="begin"/>
        </w:r>
        <w:r w:rsidR="002A7753">
          <w:rPr>
            <w:noProof/>
            <w:webHidden/>
          </w:rPr>
          <w:instrText xml:space="preserve"> PAGEREF _Toc56767074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129A0FD" w14:textId="0C154523" w:rsidR="002A7753" w:rsidRDefault="0078043E">
      <w:pPr>
        <w:pStyle w:val="TOC2"/>
        <w:rPr>
          <w:rFonts w:asciiTheme="minorHAnsi" w:eastAsiaTheme="minorEastAsia" w:hAnsiTheme="minorHAnsi" w:cstheme="minorBidi"/>
          <w:noProof/>
          <w:sz w:val="22"/>
          <w:szCs w:val="22"/>
        </w:rPr>
      </w:pPr>
      <w:hyperlink w:anchor="_Toc56767075" w:history="1">
        <w:r w:rsidR="002A7753" w:rsidRPr="00813B24">
          <w:rPr>
            <w:rStyle w:val="Hyperlink"/>
            <w:noProof/>
          </w:rPr>
          <w:t>2.1 Ứng dụng của QR code</w:t>
        </w:r>
        <w:r w:rsidR="002A7753">
          <w:rPr>
            <w:noProof/>
            <w:webHidden/>
          </w:rPr>
          <w:tab/>
        </w:r>
        <w:r w:rsidR="002A7753">
          <w:rPr>
            <w:noProof/>
            <w:webHidden/>
          </w:rPr>
          <w:fldChar w:fldCharType="begin"/>
        </w:r>
        <w:r w:rsidR="002A7753">
          <w:rPr>
            <w:noProof/>
            <w:webHidden/>
          </w:rPr>
          <w:instrText xml:space="preserve"> PAGEREF _Toc56767075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7511E266" w14:textId="261A7C36" w:rsidR="002A7753" w:rsidRDefault="0078043E">
      <w:pPr>
        <w:pStyle w:val="TOC2"/>
        <w:rPr>
          <w:rFonts w:asciiTheme="minorHAnsi" w:eastAsiaTheme="minorEastAsia" w:hAnsiTheme="minorHAnsi" w:cstheme="minorBidi"/>
          <w:noProof/>
          <w:sz w:val="22"/>
          <w:szCs w:val="22"/>
        </w:rPr>
      </w:pPr>
      <w:hyperlink w:anchor="_Toc56767076" w:history="1">
        <w:r w:rsidR="002A7753" w:rsidRPr="00813B24">
          <w:rPr>
            <w:rStyle w:val="Hyperlink"/>
            <w:noProof/>
          </w:rPr>
          <w:t>2.2 Xây dựng ứng dụng đăng nhập bằng QR code</w:t>
        </w:r>
        <w:r w:rsidR="002A7753">
          <w:rPr>
            <w:noProof/>
            <w:webHidden/>
          </w:rPr>
          <w:tab/>
        </w:r>
        <w:r w:rsidR="002A7753">
          <w:rPr>
            <w:noProof/>
            <w:webHidden/>
          </w:rPr>
          <w:fldChar w:fldCharType="begin"/>
        </w:r>
        <w:r w:rsidR="002A7753">
          <w:rPr>
            <w:noProof/>
            <w:webHidden/>
          </w:rPr>
          <w:instrText xml:space="preserve"> PAGEREF _Toc56767076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4A2750C0" w14:textId="2C1A20DC" w:rsidR="002A7753" w:rsidRDefault="0078043E">
      <w:pPr>
        <w:pStyle w:val="TOC2"/>
        <w:rPr>
          <w:rFonts w:asciiTheme="minorHAnsi" w:eastAsiaTheme="minorEastAsia" w:hAnsiTheme="minorHAnsi" w:cstheme="minorBidi"/>
          <w:noProof/>
          <w:sz w:val="22"/>
          <w:szCs w:val="22"/>
        </w:rPr>
      </w:pPr>
      <w:hyperlink w:anchor="_Toc56767077" w:history="1">
        <w:r w:rsidR="002A7753" w:rsidRPr="00813B24">
          <w:rPr>
            <w:rStyle w:val="Hyperlink"/>
            <w:noProof/>
          </w:rPr>
          <w:t>2.3 Một số rủi ro của QR code</w:t>
        </w:r>
        <w:r w:rsidR="002A7753">
          <w:rPr>
            <w:noProof/>
            <w:webHidden/>
          </w:rPr>
          <w:tab/>
        </w:r>
        <w:r w:rsidR="002A7753">
          <w:rPr>
            <w:noProof/>
            <w:webHidden/>
          </w:rPr>
          <w:fldChar w:fldCharType="begin"/>
        </w:r>
        <w:r w:rsidR="002A7753">
          <w:rPr>
            <w:noProof/>
            <w:webHidden/>
          </w:rPr>
          <w:instrText xml:space="preserve"> PAGEREF _Toc56767077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6151AC97" w14:textId="15ACCE93" w:rsidR="002A7753" w:rsidRDefault="0078043E">
      <w:pPr>
        <w:pStyle w:val="TOC2"/>
        <w:rPr>
          <w:rFonts w:asciiTheme="minorHAnsi" w:eastAsiaTheme="minorEastAsia" w:hAnsiTheme="minorHAnsi" w:cstheme="minorBidi"/>
          <w:noProof/>
          <w:sz w:val="22"/>
          <w:szCs w:val="22"/>
        </w:rPr>
      </w:pPr>
      <w:hyperlink w:anchor="_Toc56767078" w:history="1">
        <w:r w:rsidR="002A7753" w:rsidRPr="00813B24">
          <w:rPr>
            <w:rStyle w:val="Hyperlink"/>
            <w:noProof/>
          </w:rPr>
          <w:t>2.4 Tổng kết chương 2</w:t>
        </w:r>
        <w:r w:rsidR="002A7753">
          <w:rPr>
            <w:noProof/>
            <w:webHidden/>
          </w:rPr>
          <w:tab/>
        </w:r>
        <w:r w:rsidR="002A7753">
          <w:rPr>
            <w:noProof/>
            <w:webHidden/>
          </w:rPr>
          <w:fldChar w:fldCharType="begin"/>
        </w:r>
        <w:r w:rsidR="002A7753">
          <w:rPr>
            <w:noProof/>
            <w:webHidden/>
          </w:rPr>
          <w:instrText xml:space="preserve"> PAGEREF _Toc56767078 \h </w:instrText>
        </w:r>
        <w:r w:rsidR="002A7753">
          <w:rPr>
            <w:noProof/>
            <w:webHidden/>
          </w:rPr>
        </w:r>
        <w:r w:rsidR="002A7753">
          <w:rPr>
            <w:noProof/>
            <w:webHidden/>
          </w:rPr>
          <w:fldChar w:fldCharType="separate"/>
        </w:r>
        <w:r w:rsidR="002A7753">
          <w:rPr>
            <w:noProof/>
            <w:webHidden/>
          </w:rPr>
          <w:t>19</w:t>
        </w:r>
        <w:r w:rsidR="002A7753">
          <w:rPr>
            <w:noProof/>
            <w:webHidden/>
          </w:rPr>
          <w:fldChar w:fldCharType="end"/>
        </w:r>
      </w:hyperlink>
    </w:p>
    <w:p w14:paraId="15570AB4" w14:textId="27348793" w:rsidR="002A7753" w:rsidRDefault="0078043E">
      <w:pPr>
        <w:pStyle w:val="TOC1"/>
        <w:tabs>
          <w:tab w:val="right" w:leader="dot" w:pos="8778"/>
        </w:tabs>
        <w:rPr>
          <w:rFonts w:asciiTheme="minorHAnsi" w:eastAsiaTheme="minorEastAsia" w:hAnsiTheme="minorHAnsi" w:cstheme="minorBidi"/>
          <w:noProof/>
          <w:sz w:val="22"/>
          <w:szCs w:val="22"/>
        </w:rPr>
      </w:pPr>
      <w:hyperlink w:anchor="_Toc56767079" w:history="1">
        <w:r w:rsidR="002A7753" w:rsidRPr="00813B24">
          <w:rPr>
            <w:rStyle w:val="Hyperlink"/>
            <w:noProof/>
          </w:rPr>
          <w:t>TÀI LIỆU THAM KHẢO</w:t>
        </w:r>
        <w:r w:rsidR="002A7753">
          <w:rPr>
            <w:noProof/>
            <w:webHidden/>
          </w:rPr>
          <w:tab/>
        </w:r>
        <w:r w:rsidR="002A7753">
          <w:rPr>
            <w:noProof/>
            <w:webHidden/>
          </w:rPr>
          <w:fldChar w:fldCharType="begin"/>
        </w:r>
        <w:r w:rsidR="002A7753">
          <w:rPr>
            <w:noProof/>
            <w:webHidden/>
          </w:rPr>
          <w:instrText xml:space="preserve"> PAGEREF _Toc56767079 \h </w:instrText>
        </w:r>
        <w:r w:rsidR="002A7753">
          <w:rPr>
            <w:noProof/>
            <w:webHidden/>
          </w:rPr>
        </w:r>
        <w:r w:rsidR="002A7753">
          <w:rPr>
            <w:noProof/>
            <w:webHidden/>
          </w:rPr>
          <w:fldChar w:fldCharType="separate"/>
        </w:r>
        <w:r w:rsidR="002A7753">
          <w:rPr>
            <w:noProof/>
            <w:webHidden/>
          </w:rPr>
          <w:t>20</w:t>
        </w:r>
        <w:r w:rsidR="002A7753">
          <w:rPr>
            <w:noProof/>
            <w:webHidden/>
          </w:rPr>
          <w:fldChar w:fldCharType="end"/>
        </w:r>
      </w:hyperlink>
    </w:p>
    <w:p w14:paraId="6C822589" w14:textId="474259CE" w:rsidR="0057066A" w:rsidRDefault="00E917DB" w:rsidP="00A822F8">
      <w:pPr>
        <w:pStyle w:val="Tiucctrangmu"/>
        <w:rPr>
          <w:sz w:val="26"/>
          <w:szCs w:val="26"/>
        </w:rPr>
      </w:pPr>
      <w:r>
        <w:rPr>
          <w:sz w:val="26"/>
          <w:szCs w:val="26"/>
        </w:rPr>
        <w:fldChar w:fldCharType="end"/>
      </w:r>
    </w:p>
    <w:p w14:paraId="7B0540E1" w14:textId="02879656" w:rsidR="0057066A" w:rsidRDefault="0057066A" w:rsidP="00BB6A10">
      <w:pPr>
        <w:pStyle w:val="Tiucctrangmu"/>
        <w:jc w:val="left"/>
        <w:rPr>
          <w:sz w:val="26"/>
          <w:szCs w:val="26"/>
        </w:rPr>
      </w:pPr>
    </w:p>
    <w:p w14:paraId="269F05BD" w14:textId="370DC67B" w:rsidR="002A7753" w:rsidRDefault="002A7753" w:rsidP="00BB6A10">
      <w:pPr>
        <w:pStyle w:val="Tiucctrangmu"/>
        <w:jc w:val="left"/>
        <w:rPr>
          <w:sz w:val="26"/>
          <w:szCs w:val="26"/>
        </w:rPr>
      </w:pPr>
    </w:p>
    <w:p w14:paraId="26843480" w14:textId="38DEE7D8" w:rsidR="002A7753" w:rsidRDefault="002A7753" w:rsidP="00BB6A10">
      <w:pPr>
        <w:pStyle w:val="Tiucctrangmu"/>
        <w:jc w:val="left"/>
        <w:rPr>
          <w:sz w:val="26"/>
          <w:szCs w:val="26"/>
        </w:rPr>
      </w:pPr>
    </w:p>
    <w:p w14:paraId="5A711F09" w14:textId="40C086BE" w:rsidR="002A7753" w:rsidRDefault="002A7753" w:rsidP="00BB6A10">
      <w:pPr>
        <w:pStyle w:val="Tiucctrangmu"/>
        <w:jc w:val="left"/>
        <w:rPr>
          <w:sz w:val="26"/>
          <w:szCs w:val="26"/>
        </w:rPr>
      </w:pPr>
    </w:p>
    <w:p w14:paraId="34FE0522" w14:textId="1017C897" w:rsidR="002A7753" w:rsidRDefault="002A7753" w:rsidP="00BB6A10">
      <w:pPr>
        <w:pStyle w:val="Tiucctrangmu"/>
        <w:jc w:val="left"/>
        <w:rPr>
          <w:sz w:val="26"/>
          <w:szCs w:val="26"/>
        </w:rPr>
      </w:pPr>
    </w:p>
    <w:p w14:paraId="7B76F728" w14:textId="1DF4C37A" w:rsidR="002A7753" w:rsidRDefault="002A7753" w:rsidP="00BB6A10">
      <w:pPr>
        <w:pStyle w:val="Tiucctrangmu"/>
        <w:jc w:val="left"/>
        <w:rPr>
          <w:sz w:val="26"/>
          <w:szCs w:val="26"/>
        </w:rPr>
      </w:pPr>
    </w:p>
    <w:p w14:paraId="51FBE23B" w14:textId="4722D324" w:rsidR="002A7753" w:rsidRDefault="002A7753" w:rsidP="00BB6A10">
      <w:pPr>
        <w:pStyle w:val="Tiucctrangmu"/>
        <w:jc w:val="left"/>
        <w:rPr>
          <w:sz w:val="26"/>
          <w:szCs w:val="26"/>
        </w:rPr>
      </w:pPr>
    </w:p>
    <w:p w14:paraId="1E0AE086" w14:textId="77777777" w:rsidR="002A7753" w:rsidRDefault="002A7753"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00C561F4" w14:textId="7C250563" w:rsidR="002A775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56767080" w:history="1">
        <w:r w:rsidR="002A7753" w:rsidRPr="003D675E">
          <w:rPr>
            <w:rStyle w:val="Hyperlink"/>
            <w:noProof/>
          </w:rPr>
          <w:t>Hình 1.1.</w:t>
        </w:r>
        <w:r w:rsidR="002A7753">
          <w:rPr>
            <w:rFonts w:asciiTheme="minorHAnsi" w:eastAsiaTheme="minorEastAsia" w:hAnsiTheme="minorHAnsi" w:cstheme="minorBidi"/>
            <w:noProof/>
            <w:sz w:val="22"/>
            <w:szCs w:val="22"/>
          </w:rPr>
          <w:tab/>
        </w:r>
        <w:r w:rsidR="002A7753" w:rsidRPr="003D675E">
          <w:rPr>
            <w:rStyle w:val="Hyperlink"/>
            <w:noProof/>
          </w:rPr>
          <w:t>Minh họa về barcode</w:t>
        </w:r>
        <w:r w:rsidR="002A7753">
          <w:rPr>
            <w:noProof/>
            <w:webHidden/>
          </w:rPr>
          <w:tab/>
        </w:r>
        <w:r w:rsidR="002A7753">
          <w:rPr>
            <w:noProof/>
            <w:webHidden/>
          </w:rPr>
          <w:fldChar w:fldCharType="begin"/>
        </w:r>
        <w:r w:rsidR="002A7753">
          <w:rPr>
            <w:noProof/>
            <w:webHidden/>
          </w:rPr>
          <w:instrText xml:space="preserve"> PAGEREF _Toc56767080 \h </w:instrText>
        </w:r>
        <w:r w:rsidR="002A7753">
          <w:rPr>
            <w:noProof/>
            <w:webHidden/>
          </w:rPr>
        </w:r>
        <w:r w:rsidR="002A7753">
          <w:rPr>
            <w:noProof/>
            <w:webHidden/>
          </w:rPr>
          <w:fldChar w:fldCharType="separate"/>
        </w:r>
        <w:r w:rsidR="002A7753">
          <w:rPr>
            <w:noProof/>
            <w:webHidden/>
          </w:rPr>
          <w:t>4</w:t>
        </w:r>
        <w:r w:rsidR="002A7753">
          <w:rPr>
            <w:noProof/>
            <w:webHidden/>
          </w:rPr>
          <w:fldChar w:fldCharType="end"/>
        </w:r>
      </w:hyperlink>
    </w:p>
    <w:p w14:paraId="2F4B6F82" w14:textId="7549F019"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81" w:history="1">
        <w:r w:rsidR="002A7753" w:rsidRPr="003D675E">
          <w:rPr>
            <w:rStyle w:val="Hyperlink"/>
            <w:noProof/>
          </w:rPr>
          <w:t>Hình 1.2.</w:t>
        </w:r>
        <w:r w:rsidR="002A7753">
          <w:rPr>
            <w:rFonts w:asciiTheme="minorHAnsi" w:eastAsiaTheme="minorEastAsia" w:hAnsiTheme="minorHAnsi" w:cstheme="minorBidi"/>
            <w:noProof/>
            <w:sz w:val="22"/>
            <w:szCs w:val="22"/>
          </w:rPr>
          <w:tab/>
        </w:r>
        <w:r w:rsidR="002A7753" w:rsidRPr="003D675E">
          <w:rPr>
            <w:rStyle w:val="Hyperlink"/>
            <w:noProof/>
          </w:rPr>
          <w:t>Kết quả barcode sau khi thực hiện</w:t>
        </w:r>
        <w:r w:rsidR="002A7753">
          <w:rPr>
            <w:noProof/>
            <w:webHidden/>
          </w:rPr>
          <w:tab/>
        </w:r>
        <w:r w:rsidR="002A7753">
          <w:rPr>
            <w:noProof/>
            <w:webHidden/>
          </w:rPr>
          <w:fldChar w:fldCharType="begin"/>
        </w:r>
        <w:r w:rsidR="002A7753">
          <w:rPr>
            <w:noProof/>
            <w:webHidden/>
          </w:rPr>
          <w:instrText xml:space="preserve"> PAGEREF _Toc56767081 \h </w:instrText>
        </w:r>
        <w:r w:rsidR="002A7753">
          <w:rPr>
            <w:noProof/>
            <w:webHidden/>
          </w:rPr>
        </w:r>
        <w:r w:rsidR="002A7753">
          <w:rPr>
            <w:noProof/>
            <w:webHidden/>
          </w:rPr>
          <w:fldChar w:fldCharType="separate"/>
        </w:r>
        <w:r w:rsidR="002A7753">
          <w:rPr>
            <w:noProof/>
            <w:webHidden/>
          </w:rPr>
          <w:t>6</w:t>
        </w:r>
        <w:r w:rsidR="002A7753">
          <w:rPr>
            <w:noProof/>
            <w:webHidden/>
          </w:rPr>
          <w:fldChar w:fldCharType="end"/>
        </w:r>
      </w:hyperlink>
    </w:p>
    <w:p w14:paraId="7C01ABF6" w14:textId="3DD2EB24"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82" w:history="1">
        <w:r w:rsidR="002A7753" w:rsidRPr="003D675E">
          <w:rPr>
            <w:rStyle w:val="Hyperlink"/>
            <w:noProof/>
          </w:rPr>
          <w:t>Hình 1.3.</w:t>
        </w:r>
        <w:r w:rsidR="002A7753">
          <w:rPr>
            <w:rFonts w:asciiTheme="minorHAnsi" w:eastAsiaTheme="minorEastAsia" w:hAnsiTheme="minorHAnsi" w:cstheme="minorBidi"/>
            <w:noProof/>
            <w:sz w:val="22"/>
            <w:szCs w:val="22"/>
          </w:rPr>
          <w:tab/>
        </w:r>
        <w:r w:rsidR="002A7753" w:rsidRPr="003D675E">
          <w:rPr>
            <w:rStyle w:val="Hyperlink"/>
            <w:noProof/>
          </w:rPr>
          <w:t>Cấu tạo của 1 QR code [1]</w:t>
        </w:r>
        <w:r w:rsidR="002A7753">
          <w:rPr>
            <w:noProof/>
            <w:webHidden/>
          </w:rPr>
          <w:tab/>
        </w:r>
        <w:r w:rsidR="002A7753">
          <w:rPr>
            <w:noProof/>
            <w:webHidden/>
          </w:rPr>
          <w:fldChar w:fldCharType="begin"/>
        </w:r>
        <w:r w:rsidR="002A7753">
          <w:rPr>
            <w:noProof/>
            <w:webHidden/>
          </w:rPr>
          <w:instrText xml:space="preserve"> PAGEREF _Toc56767082 \h </w:instrText>
        </w:r>
        <w:r w:rsidR="002A7753">
          <w:rPr>
            <w:noProof/>
            <w:webHidden/>
          </w:rPr>
        </w:r>
        <w:r w:rsidR="002A7753">
          <w:rPr>
            <w:noProof/>
            <w:webHidden/>
          </w:rPr>
          <w:fldChar w:fldCharType="separate"/>
        </w:r>
        <w:r w:rsidR="002A7753">
          <w:rPr>
            <w:noProof/>
            <w:webHidden/>
          </w:rPr>
          <w:t>7</w:t>
        </w:r>
        <w:r w:rsidR="002A7753">
          <w:rPr>
            <w:noProof/>
            <w:webHidden/>
          </w:rPr>
          <w:fldChar w:fldCharType="end"/>
        </w:r>
      </w:hyperlink>
    </w:p>
    <w:p w14:paraId="672EEA9F" w14:textId="077A2E42"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83" w:history="1">
        <w:r w:rsidR="002A7753" w:rsidRPr="003D675E">
          <w:rPr>
            <w:rStyle w:val="Hyperlink"/>
            <w:noProof/>
          </w:rPr>
          <w:t>Hình 1.4.</w:t>
        </w:r>
        <w:r w:rsidR="002A7753">
          <w:rPr>
            <w:rFonts w:asciiTheme="minorHAnsi" w:eastAsiaTheme="minorEastAsia" w:hAnsiTheme="minorHAnsi" w:cstheme="minorBidi"/>
            <w:noProof/>
            <w:sz w:val="22"/>
            <w:szCs w:val="22"/>
          </w:rPr>
          <w:tab/>
        </w:r>
        <w:r w:rsidR="002A7753" w:rsidRPr="003D675E">
          <w:rPr>
            <w:rStyle w:val="Hyperlink"/>
            <w:noProof/>
          </w:rPr>
          <w:t>Lưu trữ giá trị khả năng phục hồi dữ liệu</w:t>
        </w:r>
        <w:r w:rsidR="002A7753">
          <w:rPr>
            <w:noProof/>
            <w:webHidden/>
          </w:rPr>
          <w:tab/>
        </w:r>
        <w:r w:rsidR="002A7753">
          <w:rPr>
            <w:noProof/>
            <w:webHidden/>
          </w:rPr>
          <w:fldChar w:fldCharType="begin"/>
        </w:r>
        <w:r w:rsidR="002A7753">
          <w:rPr>
            <w:noProof/>
            <w:webHidden/>
          </w:rPr>
          <w:instrText xml:space="preserve"> PAGEREF _Toc56767083 \h </w:instrText>
        </w:r>
        <w:r w:rsidR="002A7753">
          <w:rPr>
            <w:noProof/>
            <w:webHidden/>
          </w:rPr>
        </w:r>
        <w:r w:rsidR="002A7753">
          <w:rPr>
            <w:noProof/>
            <w:webHidden/>
          </w:rPr>
          <w:fldChar w:fldCharType="separate"/>
        </w:r>
        <w:r w:rsidR="002A7753">
          <w:rPr>
            <w:noProof/>
            <w:webHidden/>
          </w:rPr>
          <w:t>8</w:t>
        </w:r>
        <w:r w:rsidR="002A7753">
          <w:rPr>
            <w:noProof/>
            <w:webHidden/>
          </w:rPr>
          <w:fldChar w:fldCharType="end"/>
        </w:r>
      </w:hyperlink>
    </w:p>
    <w:p w14:paraId="0DEBCDBA" w14:textId="77C1F5FD"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84" w:history="1">
        <w:r w:rsidR="002A7753" w:rsidRPr="003D675E">
          <w:rPr>
            <w:rStyle w:val="Hyperlink"/>
            <w:noProof/>
          </w:rPr>
          <w:t>Hình 1.5.</w:t>
        </w:r>
        <w:r w:rsidR="002A7753">
          <w:rPr>
            <w:rFonts w:asciiTheme="minorHAnsi" w:eastAsiaTheme="minorEastAsia" w:hAnsiTheme="minorHAnsi" w:cstheme="minorBidi"/>
            <w:noProof/>
            <w:sz w:val="22"/>
            <w:szCs w:val="22"/>
          </w:rPr>
          <w:tab/>
        </w:r>
        <w:r w:rsidR="002A7753" w:rsidRPr="003D675E">
          <w:rPr>
            <w:rStyle w:val="Hyperlink"/>
            <w:noProof/>
          </w:rPr>
          <w:t>Các mức phục hồi dữ liệu [1]</w:t>
        </w:r>
        <w:r w:rsidR="002A7753">
          <w:rPr>
            <w:noProof/>
            <w:webHidden/>
          </w:rPr>
          <w:tab/>
        </w:r>
        <w:r w:rsidR="002A7753">
          <w:rPr>
            <w:noProof/>
            <w:webHidden/>
          </w:rPr>
          <w:fldChar w:fldCharType="begin"/>
        </w:r>
        <w:r w:rsidR="002A7753">
          <w:rPr>
            <w:noProof/>
            <w:webHidden/>
          </w:rPr>
          <w:instrText xml:space="preserve"> PAGEREF _Toc56767084 \h </w:instrText>
        </w:r>
        <w:r w:rsidR="002A7753">
          <w:rPr>
            <w:noProof/>
            <w:webHidden/>
          </w:rPr>
        </w:r>
        <w:r w:rsidR="002A7753">
          <w:rPr>
            <w:noProof/>
            <w:webHidden/>
          </w:rPr>
          <w:fldChar w:fldCharType="separate"/>
        </w:r>
        <w:r w:rsidR="002A7753">
          <w:rPr>
            <w:noProof/>
            <w:webHidden/>
          </w:rPr>
          <w:t>9</w:t>
        </w:r>
        <w:r w:rsidR="002A7753">
          <w:rPr>
            <w:noProof/>
            <w:webHidden/>
          </w:rPr>
          <w:fldChar w:fldCharType="end"/>
        </w:r>
      </w:hyperlink>
    </w:p>
    <w:p w14:paraId="2A4004A1" w14:textId="2B6EEF61"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85" w:history="1">
        <w:r w:rsidR="002A7753" w:rsidRPr="003D675E">
          <w:rPr>
            <w:rStyle w:val="Hyperlink"/>
            <w:noProof/>
          </w:rPr>
          <w:t>Hình 1.6.</w:t>
        </w:r>
        <w:r w:rsidR="002A7753">
          <w:rPr>
            <w:rFonts w:asciiTheme="minorHAnsi" w:eastAsiaTheme="minorEastAsia" w:hAnsiTheme="minorHAnsi" w:cstheme="minorBidi"/>
            <w:noProof/>
            <w:sz w:val="22"/>
            <w:szCs w:val="22"/>
          </w:rPr>
          <w:tab/>
        </w:r>
        <w:r w:rsidR="002A7753" w:rsidRPr="003D675E">
          <w:rPr>
            <w:rStyle w:val="Hyperlink"/>
            <w:noProof/>
          </w:rPr>
          <w:t>Mô tả phân vùng cấu hình của QR code [1]</w:t>
        </w:r>
        <w:r w:rsidR="002A7753">
          <w:rPr>
            <w:noProof/>
            <w:webHidden/>
          </w:rPr>
          <w:tab/>
        </w:r>
        <w:r w:rsidR="002A7753">
          <w:rPr>
            <w:noProof/>
            <w:webHidden/>
          </w:rPr>
          <w:fldChar w:fldCharType="begin"/>
        </w:r>
        <w:r w:rsidR="002A7753">
          <w:rPr>
            <w:noProof/>
            <w:webHidden/>
          </w:rPr>
          <w:instrText xml:space="preserve"> PAGEREF _Toc56767085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74FE66D5" w14:textId="0769E501"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86" w:history="1">
        <w:r w:rsidR="002A7753" w:rsidRPr="003D675E">
          <w:rPr>
            <w:rStyle w:val="Hyperlink"/>
            <w:noProof/>
          </w:rPr>
          <w:t>Hình 1.7.</w:t>
        </w:r>
        <w:r w:rsidR="002A7753">
          <w:rPr>
            <w:rFonts w:asciiTheme="minorHAnsi" w:eastAsiaTheme="minorEastAsia" w:hAnsiTheme="minorHAnsi" w:cstheme="minorBidi"/>
            <w:noProof/>
            <w:sz w:val="22"/>
            <w:szCs w:val="22"/>
          </w:rPr>
          <w:tab/>
        </w:r>
        <w:r w:rsidR="002A7753" w:rsidRPr="003D675E">
          <w:rPr>
            <w:rStyle w:val="Hyperlink"/>
            <w:noProof/>
          </w:rPr>
          <w:t>Các loại phân phối dữ liệu của QR code [1]</w:t>
        </w:r>
        <w:r w:rsidR="002A7753">
          <w:rPr>
            <w:noProof/>
            <w:webHidden/>
          </w:rPr>
          <w:tab/>
        </w:r>
        <w:r w:rsidR="002A7753">
          <w:rPr>
            <w:noProof/>
            <w:webHidden/>
          </w:rPr>
          <w:fldChar w:fldCharType="begin"/>
        </w:r>
        <w:r w:rsidR="002A7753">
          <w:rPr>
            <w:noProof/>
            <w:webHidden/>
          </w:rPr>
          <w:instrText xml:space="preserve"> PAGEREF _Toc56767086 \h </w:instrText>
        </w:r>
        <w:r w:rsidR="002A7753">
          <w:rPr>
            <w:noProof/>
            <w:webHidden/>
          </w:rPr>
        </w:r>
        <w:r w:rsidR="002A7753">
          <w:rPr>
            <w:noProof/>
            <w:webHidden/>
          </w:rPr>
          <w:fldChar w:fldCharType="separate"/>
        </w:r>
        <w:r w:rsidR="002A7753">
          <w:rPr>
            <w:noProof/>
            <w:webHidden/>
          </w:rPr>
          <w:t>10</w:t>
        </w:r>
        <w:r w:rsidR="002A7753">
          <w:rPr>
            <w:noProof/>
            <w:webHidden/>
          </w:rPr>
          <w:fldChar w:fldCharType="end"/>
        </w:r>
      </w:hyperlink>
    </w:p>
    <w:p w14:paraId="5EBBEB1E" w14:textId="01CD88A7"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87" w:history="1">
        <w:r w:rsidR="002A7753" w:rsidRPr="003D675E">
          <w:rPr>
            <w:rStyle w:val="Hyperlink"/>
            <w:noProof/>
          </w:rPr>
          <w:t>Hình 1.8.</w:t>
        </w:r>
        <w:r w:rsidR="002A7753">
          <w:rPr>
            <w:rFonts w:asciiTheme="minorHAnsi" w:eastAsiaTheme="minorEastAsia" w:hAnsiTheme="minorHAnsi" w:cstheme="minorBidi"/>
            <w:noProof/>
            <w:sz w:val="22"/>
            <w:szCs w:val="22"/>
          </w:rPr>
          <w:tab/>
        </w:r>
        <w:r w:rsidR="002A7753" w:rsidRPr="003D675E">
          <w:rPr>
            <w:rStyle w:val="Hyperlink"/>
            <w:noProof/>
          </w:rPr>
          <w:t>Chiều mã hóa của thông tin trong QR code</w:t>
        </w:r>
        <w:r w:rsidR="002A7753">
          <w:rPr>
            <w:noProof/>
            <w:webHidden/>
          </w:rPr>
          <w:tab/>
        </w:r>
        <w:r w:rsidR="002A7753">
          <w:rPr>
            <w:noProof/>
            <w:webHidden/>
          </w:rPr>
          <w:fldChar w:fldCharType="begin"/>
        </w:r>
        <w:r w:rsidR="002A7753">
          <w:rPr>
            <w:noProof/>
            <w:webHidden/>
          </w:rPr>
          <w:instrText xml:space="preserve"> PAGEREF _Toc56767087 \h </w:instrText>
        </w:r>
        <w:r w:rsidR="002A7753">
          <w:rPr>
            <w:noProof/>
            <w:webHidden/>
          </w:rPr>
        </w:r>
        <w:r w:rsidR="002A7753">
          <w:rPr>
            <w:noProof/>
            <w:webHidden/>
          </w:rPr>
          <w:fldChar w:fldCharType="separate"/>
        </w:r>
        <w:r w:rsidR="002A7753">
          <w:rPr>
            <w:noProof/>
            <w:webHidden/>
          </w:rPr>
          <w:t>11</w:t>
        </w:r>
        <w:r w:rsidR="002A7753">
          <w:rPr>
            <w:noProof/>
            <w:webHidden/>
          </w:rPr>
          <w:fldChar w:fldCharType="end"/>
        </w:r>
      </w:hyperlink>
    </w:p>
    <w:p w14:paraId="6A37D3E9" w14:textId="0019F969"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88" w:history="1">
        <w:r w:rsidR="002A7753" w:rsidRPr="003D675E">
          <w:rPr>
            <w:rStyle w:val="Hyperlink"/>
            <w:noProof/>
          </w:rPr>
          <w:t>Hình 1.9.</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các trường hợp đặc biệt [1]</w:t>
        </w:r>
        <w:r w:rsidR="002A7753">
          <w:rPr>
            <w:noProof/>
            <w:webHidden/>
          </w:rPr>
          <w:tab/>
        </w:r>
        <w:r w:rsidR="002A7753">
          <w:rPr>
            <w:noProof/>
            <w:webHidden/>
          </w:rPr>
          <w:fldChar w:fldCharType="begin"/>
        </w:r>
        <w:r w:rsidR="002A7753">
          <w:rPr>
            <w:noProof/>
            <w:webHidden/>
          </w:rPr>
          <w:instrText xml:space="preserve"> PAGEREF _Toc56767088 \h </w:instrText>
        </w:r>
        <w:r w:rsidR="002A7753">
          <w:rPr>
            <w:noProof/>
            <w:webHidden/>
          </w:rPr>
        </w:r>
        <w:r w:rsidR="002A7753">
          <w:rPr>
            <w:noProof/>
            <w:webHidden/>
          </w:rPr>
          <w:fldChar w:fldCharType="separate"/>
        </w:r>
        <w:r w:rsidR="002A7753">
          <w:rPr>
            <w:noProof/>
            <w:webHidden/>
          </w:rPr>
          <w:t>12</w:t>
        </w:r>
        <w:r w:rsidR="002A7753">
          <w:rPr>
            <w:noProof/>
            <w:webHidden/>
          </w:rPr>
          <w:fldChar w:fldCharType="end"/>
        </w:r>
      </w:hyperlink>
    </w:p>
    <w:p w14:paraId="7AC96EB4" w14:textId="1E21A37D"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89" w:history="1">
        <w:r w:rsidR="002A7753" w:rsidRPr="003D675E">
          <w:rPr>
            <w:rStyle w:val="Hyperlink"/>
            <w:noProof/>
          </w:rPr>
          <w:t>Hình 1.10.</w:t>
        </w:r>
        <w:r w:rsidR="002A7753">
          <w:rPr>
            <w:rFonts w:asciiTheme="minorHAnsi" w:eastAsiaTheme="minorEastAsia" w:hAnsiTheme="minorHAnsi" w:cstheme="minorBidi"/>
            <w:noProof/>
            <w:sz w:val="22"/>
            <w:szCs w:val="22"/>
          </w:rPr>
          <w:tab/>
        </w:r>
        <w:r w:rsidR="002A7753" w:rsidRPr="003D675E">
          <w:rPr>
            <w:rStyle w:val="Hyperlink"/>
            <w:noProof/>
          </w:rPr>
          <w:t>Thứ tự ghi các bit mã hóa của dữ liệu trong QR code</w:t>
        </w:r>
        <w:r w:rsidR="002A7753">
          <w:rPr>
            <w:noProof/>
            <w:webHidden/>
          </w:rPr>
          <w:tab/>
        </w:r>
        <w:r w:rsidR="002A7753">
          <w:rPr>
            <w:noProof/>
            <w:webHidden/>
          </w:rPr>
          <w:fldChar w:fldCharType="begin"/>
        </w:r>
        <w:r w:rsidR="002A7753">
          <w:rPr>
            <w:noProof/>
            <w:webHidden/>
          </w:rPr>
          <w:instrText xml:space="preserve"> PAGEREF _Toc56767089 \h </w:instrText>
        </w:r>
        <w:r w:rsidR="002A7753">
          <w:rPr>
            <w:noProof/>
            <w:webHidden/>
          </w:rPr>
        </w:r>
        <w:r w:rsidR="002A7753">
          <w:rPr>
            <w:noProof/>
            <w:webHidden/>
          </w:rPr>
          <w:fldChar w:fldCharType="separate"/>
        </w:r>
        <w:r w:rsidR="002A7753">
          <w:rPr>
            <w:noProof/>
            <w:webHidden/>
          </w:rPr>
          <w:t>13</w:t>
        </w:r>
        <w:r w:rsidR="002A7753">
          <w:rPr>
            <w:noProof/>
            <w:webHidden/>
          </w:rPr>
          <w:fldChar w:fldCharType="end"/>
        </w:r>
      </w:hyperlink>
    </w:p>
    <w:p w14:paraId="1CA8E029" w14:textId="46E3A594"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90" w:history="1">
        <w:r w:rsidR="002A7753" w:rsidRPr="003D675E">
          <w:rPr>
            <w:rStyle w:val="Hyperlink"/>
            <w:noProof/>
          </w:rPr>
          <w:t>Hình 2.1.</w:t>
        </w:r>
        <w:r w:rsidR="002A7753">
          <w:rPr>
            <w:rFonts w:asciiTheme="minorHAnsi" w:eastAsiaTheme="minorEastAsia" w:hAnsiTheme="minorHAnsi" w:cstheme="minorBidi"/>
            <w:noProof/>
            <w:sz w:val="22"/>
            <w:szCs w:val="22"/>
          </w:rPr>
          <w:tab/>
        </w:r>
        <w:r w:rsidR="002A7753" w:rsidRPr="003D675E">
          <w:rPr>
            <w:rStyle w:val="Hyperlink"/>
            <w:noProof/>
          </w:rPr>
          <w:t>Giao diện trang web đăng nhập</w:t>
        </w:r>
        <w:r w:rsidR="002A7753">
          <w:rPr>
            <w:noProof/>
            <w:webHidden/>
          </w:rPr>
          <w:tab/>
        </w:r>
        <w:r w:rsidR="002A7753">
          <w:rPr>
            <w:noProof/>
            <w:webHidden/>
          </w:rPr>
          <w:fldChar w:fldCharType="begin"/>
        </w:r>
        <w:r w:rsidR="002A7753">
          <w:rPr>
            <w:noProof/>
            <w:webHidden/>
          </w:rPr>
          <w:instrText xml:space="preserve"> PAGEREF _Toc56767090 \h </w:instrText>
        </w:r>
        <w:r w:rsidR="002A7753">
          <w:rPr>
            <w:noProof/>
            <w:webHidden/>
          </w:rPr>
        </w:r>
        <w:r w:rsidR="002A7753">
          <w:rPr>
            <w:noProof/>
            <w:webHidden/>
          </w:rPr>
          <w:fldChar w:fldCharType="separate"/>
        </w:r>
        <w:r w:rsidR="002A7753">
          <w:rPr>
            <w:noProof/>
            <w:webHidden/>
          </w:rPr>
          <w:t>15</w:t>
        </w:r>
        <w:r w:rsidR="002A7753">
          <w:rPr>
            <w:noProof/>
            <w:webHidden/>
          </w:rPr>
          <w:fldChar w:fldCharType="end"/>
        </w:r>
      </w:hyperlink>
    </w:p>
    <w:p w14:paraId="15AC469C" w14:textId="0302E68D"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91" w:history="1">
        <w:r w:rsidR="002A7753" w:rsidRPr="003D675E">
          <w:rPr>
            <w:rStyle w:val="Hyperlink"/>
            <w:noProof/>
          </w:rPr>
          <w:t>Hình 2.2.</w:t>
        </w:r>
        <w:r w:rsidR="002A7753">
          <w:rPr>
            <w:rFonts w:asciiTheme="minorHAnsi" w:eastAsiaTheme="minorEastAsia" w:hAnsiTheme="minorHAnsi" w:cstheme="minorBidi"/>
            <w:noProof/>
            <w:sz w:val="22"/>
            <w:szCs w:val="22"/>
          </w:rPr>
          <w:tab/>
        </w:r>
        <w:r w:rsidR="002A7753" w:rsidRPr="003D675E">
          <w:rPr>
            <w:rStyle w:val="Hyperlink"/>
            <w:noProof/>
          </w:rPr>
          <w:t>Tiến hành đăng nhập vào hệ thống</w:t>
        </w:r>
        <w:r w:rsidR="002A7753">
          <w:rPr>
            <w:noProof/>
            <w:webHidden/>
          </w:rPr>
          <w:tab/>
        </w:r>
        <w:r w:rsidR="002A7753">
          <w:rPr>
            <w:noProof/>
            <w:webHidden/>
          </w:rPr>
          <w:fldChar w:fldCharType="begin"/>
        </w:r>
        <w:r w:rsidR="002A7753">
          <w:rPr>
            <w:noProof/>
            <w:webHidden/>
          </w:rPr>
          <w:instrText xml:space="preserve"> PAGEREF _Toc56767091 \h </w:instrText>
        </w:r>
        <w:r w:rsidR="002A7753">
          <w:rPr>
            <w:noProof/>
            <w:webHidden/>
          </w:rPr>
        </w:r>
        <w:r w:rsidR="002A7753">
          <w:rPr>
            <w:noProof/>
            <w:webHidden/>
          </w:rPr>
          <w:fldChar w:fldCharType="separate"/>
        </w:r>
        <w:r w:rsidR="002A7753">
          <w:rPr>
            <w:noProof/>
            <w:webHidden/>
          </w:rPr>
          <w:t>16</w:t>
        </w:r>
        <w:r w:rsidR="002A7753">
          <w:rPr>
            <w:noProof/>
            <w:webHidden/>
          </w:rPr>
          <w:fldChar w:fldCharType="end"/>
        </w:r>
      </w:hyperlink>
    </w:p>
    <w:p w14:paraId="0D1D8D9D" w14:textId="0CF06324"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92" w:history="1">
        <w:r w:rsidR="002A7753" w:rsidRPr="003D675E">
          <w:rPr>
            <w:rStyle w:val="Hyperlink"/>
            <w:noProof/>
          </w:rPr>
          <w:t>Hình 2.3.</w:t>
        </w:r>
        <w:r w:rsidR="002A7753">
          <w:rPr>
            <w:rFonts w:asciiTheme="minorHAnsi" w:eastAsiaTheme="minorEastAsia" w:hAnsiTheme="minorHAnsi" w:cstheme="minorBidi"/>
            <w:noProof/>
            <w:sz w:val="22"/>
            <w:szCs w:val="22"/>
          </w:rPr>
          <w:tab/>
        </w:r>
        <w:r w:rsidR="002A7753" w:rsidRPr="003D675E">
          <w:rPr>
            <w:rStyle w:val="Hyperlink"/>
            <w:noProof/>
          </w:rPr>
          <w:t>Đăng nhập thành công để lấy QR code</w:t>
        </w:r>
        <w:r w:rsidR="002A7753">
          <w:rPr>
            <w:noProof/>
            <w:webHidden/>
          </w:rPr>
          <w:tab/>
        </w:r>
        <w:r w:rsidR="002A7753">
          <w:rPr>
            <w:noProof/>
            <w:webHidden/>
          </w:rPr>
          <w:fldChar w:fldCharType="begin"/>
        </w:r>
        <w:r w:rsidR="002A7753">
          <w:rPr>
            <w:noProof/>
            <w:webHidden/>
          </w:rPr>
          <w:instrText xml:space="preserve"> PAGEREF _Toc56767092 \h </w:instrText>
        </w:r>
        <w:r w:rsidR="002A7753">
          <w:rPr>
            <w:noProof/>
            <w:webHidden/>
          </w:rPr>
        </w:r>
        <w:r w:rsidR="002A7753">
          <w:rPr>
            <w:noProof/>
            <w:webHidden/>
          </w:rPr>
          <w:fldChar w:fldCharType="separate"/>
        </w:r>
        <w:r w:rsidR="002A7753">
          <w:rPr>
            <w:noProof/>
            <w:webHidden/>
          </w:rPr>
          <w:t>17</w:t>
        </w:r>
        <w:r w:rsidR="002A7753">
          <w:rPr>
            <w:noProof/>
            <w:webHidden/>
          </w:rPr>
          <w:fldChar w:fldCharType="end"/>
        </w:r>
      </w:hyperlink>
    </w:p>
    <w:p w14:paraId="41CE89B1" w14:textId="2D33B699"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93" w:history="1">
        <w:r w:rsidR="002A7753" w:rsidRPr="003D675E">
          <w:rPr>
            <w:rStyle w:val="Hyperlink"/>
            <w:noProof/>
          </w:rPr>
          <w:t>Hình 2.4.</w:t>
        </w:r>
        <w:r w:rsidR="002A7753">
          <w:rPr>
            <w:rFonts w:asciiTheme="minorHAnsi" w:eastAsiaTheme="minorEastAsia" w:hAnsiTheme="minorHAnsi" w:cstheme="minorBidi"/>
            <w:noProof/>
            <w:sz w:val="22"/>
            <w:szCs w:val="22"/>
          </w:rPr>
          <w:tab/>
        </w:r>
        <w:r w:rsidR="002A7753" w:rsidRPr="003D675E">
          <w:rPr>
            <w:rStyle w:val="Hyperlink"/>
            <w:noProof/>
          </w:rPr>
          <w:t>Đăng nhập bằng QR code</w:t>
        </w:r>
        <w:r w:rsidR="002A7753">
          <w:rPr>
            <w:noProof/>
            <w:webHidden/>
          </w:rPr>
          <w:tab/>
        </w:r>
        <w:r w:rsidR="002A7753">
          <w:rPr>
            <w:noProof/>
            <w:webHidden/>
          </w:rPr>
          <w:fldChar w:fldCharType="begin"/>
        </w:r>
        <w:r w:rsidR="002A7753">
          <w:rPr>
            <w:noProof/>
            <w:webHidden/>
          </w:rPr>
          <w:instrText xml:space="preserve"> PAGEREF _Toc56767093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2B8513FC" w14:textId="5E791F94" w:rsidR="002A7753" w:rsidRDefault="0078043E">
      <w:pPr>
        <w:pStyle w:val="TOC1"/>
        <w:tabs>
          <w:tab w:val="left" w:pos="1440"/>
          <w:tab w:val="right" w:leader="dot" w:pos="8778"/>
        </w:tabs>
        <w:rPr>
          <w:rFonts w:asciiTheme="minorHAnsi" w:eastAsiaTheme="minorEastAsia" w:hAnsiTheme="minorHAnsi" w:cstheme="minorBidi"/>
          <w:noProof/>
          <w:sz w:val="22"/>
          <w:szCs w:val="22"/>
        </w:rPr>
      </w:pPr>
      <w:hyperlink w:anchor="_Toc56767094" w:history="1">
        <w:r w:rsidR="002A7753" w:rsidRPr="003D675E">
          <w:rPr>
            <w:rStyle w:val="Hyperlink"/>
            <w:noProof/>
          </w:rPr>
          <w:t>Hình 2.5.</w:t>
        </w:r>
        <w:r w:rsidR="002A7753">
          <w:rPr>
            <w:rFonts w:asciiTheme="minorHAnsi" w:eastAsiaTheme="minorEastAsia" w:hAnsiTheme="minorHAnsi" w:cstheme="minorBidi"/>
            <w:noProof/>
            <w:sz w:val="22"/>
            <w:szCs w:val="22"/>
          </w:rPr>
          <w:tab/>
        </w:r>
        <w:r w:rsidR="002A7753" w:rsidRPr="003D675E">
          <w:rPr>
            <w:rStyle w:val="Hyperlink"/>
            <w:noProof/>
          </w:rPr>
          <w:t>Đăng nhập thành công bằng QR code</w:t>
        </w:r>
        <w:r w:rsidR="002A7753">
          <w:rPr>
            <w:noProof/>
            <w:webHidden/>
          </w:rPr>
          <w:tab/>
        </w:r>
        <w:r w:rsidR="002A7753">
          <w:rPr>
            <w:noProof/>
            <w:webHidden/>
          </w:rPr>
          <w:fldChar w:fldCharType="begin"/>
        </w:r>
        <w:r w:rsidR="002A7753">
          <w:rPr>
            <w:noProof/>
            <w:webHidden/>
          </w:rPr>
          <w:instrText xml:space="preserve"> PAGEREF _Toc56767094 \h </w:instrText>
        </w:r>
        <w:r w:rsidR="002A7753">
          <w:rPr>
            <w:noProof/>
            <w:webHidden/>
          </w:rPr>
        </w:r>
        <w:r w:rsidR="002A7753">
          <w:rPr>
            <w:noProof/>
            <w:webHidden/>
          </w:rPr>
          <w:fldChar w:fldCharType="separate"/>
        </w:r>
        <w:r w:rsidR="002A7753">
          <w:rPr>
            <w:noProof/>
            <w:webHidden/>
          </w:rPr>
          <w:t>18</w:t>
        </w:r>
        <w:r w:rsidR="002A7753">
          <w:rPr>
            <w:noProof/>
            <w:webHidden/>
          </w:rPr>
          <w:fldChar w:fldCharType="end"/>
        </w:r>
      </w:hyperlink>
    </w:p>
    <w:p w14:paraId="64CB18BB" w14:textId="69785381" w:rsidR="00754580" w:rsidRPr="00754580" w:rsidRDefault="009D1F54" w:rsidP="00754580">
      <w:pPr>
        <w:rPr>
          <w:b/>
          <w:sz w:val="28"/>
        </w:rPr>
      </w:pPr>
      <w:r>
        <w:rPr>
          <w:b/>
          <w:sz w:val="28"/>
        </w:rPr>
        <w:fldChar w:fldCharType="end"/>
      </w:r>
      <w:bookmarkStart w:id="2" w:name="_Toc56767065"/>
    </w:p>
    <w:p w14:paraId="06905580" w14:textId="77777777" w:rsidR="00754580" w:rsidRDefault="00754580" w:rsidP="00055C3C">
      <w:pPr>
        <w:pStyle w:val="Chng"/>
        <w:jc w:val="center"/>
      </w:pPr>
    </w:p>
    <w:p w14:paraId="549C6755" w14:textId="77777777" w:rsidR="00754580" w:rsidRDefault="00754580" w:rsidP="00055C3C">
      <w:pPr>
        <w:pStyle w:val="Chng"/>
        <w:jc w:val="center"/>
      </w:pPr>
    </w:p>
    <w:p w14:paraId="02082511" w14:textId="77777777" w:rsidR="00754580" w:rsidRDefault="00754580" w:rsidP="00055C3C">
      <w:pPr>
        <w:pStyle w:val="Chng"/>
        <w:jc w:val="center"/>
      </w:pPr>
    </w:p>
    <w:p w14:paraId="6BCAF0CD" w14:textId="77777777" w:rsidR="00754580" w:rsidRDefault="00754580" w:rsidP="00055C3C">
      <w:pPr>
        <w:pStyle w:val="Chng"/>
        <w:jc w:val="center"/>
      </w:pPr>
    </w:p>
    <w:p w14:paraId="7D15A435" w14:textId="77777777" w:rsidR="00754580" w:rsidRDefault="00754580" w:rsidP="00055C3C">
      <w:pPr>
        <w:pStyle w:val="Chng"/>
        <w:jc w:val="center"/>
      </w:pPr>
    </w:p>
    <w:p w14:paraId="1B5AB6C4" w14:textId="77777777" w:rsidR="00754580" w:rsidRDefault="00754580" w:rsidP="00055C3C">
      <w:pPr>
        <w:pStyle w:val="Chng"/>
        <w:jc w:val="center"/>
      </w:pPr>
    </w:p>
    <w:p w14:paraId="7641E2E7" w14:textId="77777777" w:rsidR="00754580" w:rsidRDefault="00754580" w:rsidP="00055C3C">
      <w:pPr>
        <w:pStyle w:val="Chng"/>
        <w:jc w:val="center"/>
      </w:pPr>
    </w:p>
    <w:p w14:paraId="28B9C243" w14:textId="77777777" w:rsidR="00754580" w:rsidRDefault="00754580" w:rsidP="00055C3C">
      <w:pPr>
        <w:pStyle w:val="Chng"/>
        <w:jc w:val="center"/>
      </w:pPr>
    </w:p>
    <w:p w14:paraId="33448869" w14:textId="1ABB35BF" w:rsidR="00754580" w:rsidRDefault="00754580" w:rsidP="00754580">
      <w:pPr>
        <w:pStyle w:val="Tiucctrangmu"/>
      </w:pPr>
      <w:r>
        <w:lastRenderedPageBreak/>
        <w:t>DANH MỤC CÁC KÝ HIỆU, CÁC CHỮ VIẾT TẮT</w:t>
      </w:r>
    </w:p>
    <w:p w14:paraId="6C5924DB" w14:textId="77777777" w:rsidR="00075F3B" w:rsidRDefault="00075F3B" w:rsidP="00075F3B">
      <w:pPr>
        <w:pStyle w:val="Nidungvnbn"/>
      </w:pPr>
    </w:p>
    <w:p w14:paraId="32E7E3D0" w14:textId="77777777" w:rsidR="00075F3B" w:rsidRDefault="00075F3B" w:rsidP="00075F3B">
      <w:pPr>
        <w:spacing w:before="60" w:after="60" w:line="276" w:lineRule="auto"/>
        <w:jc w:val="both"/>
        <w:rPr>
          <w:b/>
          <w:sz w:val="28"/>
        </w:rPr>
      </w:pPr>
      <w:r>
        <w:rPr>
          <w:b/>
          <w:sz w:val="28"/>
        </w:rPr>
        <w:t>CÁC KÝ HIỆU</w:t>
      </w:r>
    </w:p>
    <w:p w14:paraId="051B7EF4" w14:textId="77777777" w:rsidR="00075F3B" w:rsidRDefault="00075F3B" w:rsidP="00075F3B">
      <w:pPr>
        <w:spacing w:before="60" w:after="60" w:line="276" w:lineRule="auto"/>
        <w:ind w:firstLine="720"/>
        <w:jc w:val="both"/>
        <w:rPr>
          <w:i/>
        </w:rPr>
      </w:pPr>
      <w:r>
        <w:rPr>
          <w:i/>
        </w:rPr>
        <w:t>f         Tần số của dòng điện và điện áp (Hz)</w:t>
      </w:r>
    </w:p>
    <w:p w14:paraId="0AE208B2" w14:textId="77777777" w:rsidR="00075F3B" w:rsidRDefault="00075F3B" w:rsidP="00075F3B">
      <w:pPr>
        <w:spacing w:before="60" w:after="60" w:line="276" w:lineRule="auto"/>
        <w:ind w:firstLine="720"/>
        <w:jc w:val="both"/>
        <w:rPr>
          <w:i/>
        </w:rPr>
      </w:pPr>
      <w:r>
        <w:rPr>
          <w:i/>
        </w:rPr>
        <w:t>p         Mật độ điện tích khối (C/m3)</w:t>
      </w:r>
    </w:p>
    <w:p w14:paraId="1C745508" w14:textId="77777777" w:rsidR="00075F3B" w:rsidRDefault="00075F3B" w:rsidP="00075F3B">
      <w:pPr>
        <w:spacing w:before="60" w:after="60" w:line="276" w:lineRule="auto"/>
        <w:ind w:firstLine="720"/>
        <w:jc w:val="both"/>
      </w:pPr>
    </w:p>
    <w:p w14:paraId="35EEC882" w14:textId="77777777" w:rsidR="00075F3B" w:rsidRDefault="00075F3B" w:rsidP="00075F3B">
      <w:pPr>
        <w:spacing w:before="60" w:after="60" w:line="276" w:lineRule="auto"/>
        <w:jc w:val="both"/>
        <w:rPr>
          <w:b/>
          <w:sz w:val="28"/>
        </w:rPr>
      </w:pPr>
      <w:r>
        <w:rPr>
          <w:b/>
          <w:sz w:val="28"/>
        </w:rPr>
        <w:t xml:space="preserve">CÁC CHỮ VIẾT TẮT </w:t>
      </w:r>
    </w:p>
    <w:p w14:paraId="7047A363" w14:textId="41D251BA" w:rsidR="0085342E" w:rsidRDefault="00075F3B" w:rsidP="0085342E">
      <w:pPr>
        <w:tabs>
          <w:tab w:val="left" w:pos="2160"/>
        </w:tabs>
        <w:spacing w:before="60" w:after="60" w:line="276" w:lineRule="auto"/>
        <w:ind w:firstLine="720"/>
        <w:jc w:val="both"/>
      </w:pPr>
      <w:r>
        <w:t>MT</w:t>
      </w:r>
      <w:r>
        <w:t xml:space="preserve">    </w:t>
      </w:r>
      <w:r>
        <w:tab/>
        <w:t>Machine Translation</w:t>
      </w:r>
    </w:p>
    <w:p w14:paraId="3C96139A" w14:textId="33394259" w:rsidR="0085342E" w:rsidRDefault="0085342E" w:rsidP="0085342E">
      <w:pPr>
        <w:tabs>
          <w:tab w:val="left" w:pos="2160"/>
        </w:tabs>
        <w:spacing w:before="60" w:after="60" w:line="276" w:lineRule="auto"/>
        <w:ind w:firstLine="720"/>
        <w:jc w:val="both"/>
      </w:pPr>
      <w:r>
        <w:t>RBMT</w:t>
      </w:r>
      <w:r>
        <w:tab/>
        <w:t>Rule-based Machine Translation</w:t>
      </w:r>
    </w:p>
    <w:p w14:paraId="36B3205B" w14:textId="5F9BCC3C" w:rsidR="0085342E" w:rsidRDefault="0085342E" w:rsidP="0085342E">
      <w:pPr>
        <w:tabs>
          <w:tab w:val="left" w:pos="2160"/>
        </w:tabs>
        <w:spacing w:before="60" w:after="60" w:line="276" w:lineRule="auto"/>
        <w:ind w:firstLine="720"/>
        <w:jc w:val="both"/>
      </w:pPr>
      <w:r>
        <w:t>SMT</w:t>
      </w:r>
      <w:r>
        <w:tab/>
        <w:t>Statistical Machine Translation</w:t>
      </w:r>
    </w:p>
    <w:p w14:paraId="76F6FDE6" w14:textId="70627663" w:rsidR="0085342E" w:rsidRDefault="0085342E" w:rsidP="0085342E">
      <w:pPr>
        <w:tabs>
          <w:tab w:val="left" w:pos="2160"/>
        </w:tabs>
        <w:spacing w:before="60" w:after="60" w:line="276" w:lineRule="auto"/>
        <w:ind w:firstLine="720"/>
        <w:jc w:val="both"/>
      </w:pPr>
      <w:r>
        <w:t>NMT</w:t>
      </w:r>
      <w:r>
        <w:tab/>
        <w:t>Neural Machine Translation</w:t>
      </w:r>
    </w:p>
    <w:p w14:paraId="0C64A8EE" w14:textId="6E42ED3B" w:rsidR="00541278" w:rsidRDefault="00541278" w:rsidP="0085342E">
      <w:pPr>
        <w:tabs>
          <w:tab w:val="left" w:pos="2160"/>
        </w:tabs>
        <w:spacing w:before="60" w:after="60" w:line="276" w:lineRule="auto"/>
        <w:ind w:firstLine="720"/>
        <w:jc w:val="both"/>
      </w:pPr>
      <w:r>
        <w:t>LSTM</w:t>
      </w:r>
      <w:r>
        <w:tab/>
        <w:t>Long-short Term Memory</w:t>
      </w:r>
    </w:p>
    <w:p w14:paraId="1F87D3F9" w14:textId="6D90E6D0" w:rsidR="0085342E" w:rsidRDefault="0085342E" w:rsidP="0085342E">
      <w:pPr>
        <w:tabs>
          <w:tab w:val="left" w:pos="2160"/>
        </w:tabs>
        <w:spacing w:before="60" w:after="60" w:line="276" w:lineRule="auto"/>
        <w:ind w:firstLine="720"/>
        <w:jc w:val="both"/>
      </w:pPr>
    </w:p>
    <w:p w14:paraId="6AF3AF93" w14:textId="45993241" w:rsidR="0085342E" w:rsidRDefault="0085342E" w:rsidP="0085342E">
      <w:pPr>
        <w:tabs>
          <w:tab w:val="left" w:pos="2160"/>
        </w:tabs>
        <w:spacing w:before="60" w:after="60" w:line="276" w:lineRule="auto"/>
        <w:ind w:firstLine="720"/>
        <w:jc w:val="both"/>
      </w:pPr>
    </w:p>
    <w:p w14:paraId="2129B65D" w14:textId="30E1145D" w:rsidR="0085342E" w:rsidRDefault="0085342E" w:rsidP="0085342E">
      <w:pPr>
        <w:tabs>
          <w:tab w:val="left" w:pos="2160"/>
        </w:tabs>
        <w:spacing w:before="60" w:after="60" w:line="276" w:lineRule="auto"/>
        <w:ind w:firstLine="720"/>
        <w:jc w:val="both"/>
      </w:pPr>
    </w:p>
    <w:p w14:paraId="45D6F93E" w14:textId="532E91DB" w:rsidR="0085342E" w:rsidRDefault="0085342E" w:rsidP="0085342E">
      <w:pPr>
        <w:tabs>
          <w:tab w:val="left" w:pos="2160"/>
        </w:tabs>
        <w:spacing w:before="60" w:after="60" w:line="276" w:lineRule="auto"/>
        <w:ind w:firstLine="720"/>
        <w:jc w:val="both"/>
      </w:pPr>
    </w:p>
    <w:p w14:paraId="3C9E72B3" w14:textId="26FF4FFD" w:rsidR="0085342E" w:rsidRDefault="0085342E" w:rsidP="0085342E">
      <w:pPr>
        <w:tabs>
          <w:tab w:val="left" w:pos="2160"/>
        </w:tabs>
        <w:spacing w:before="60" w:after="60" w:line="276" w:lineRule="auto"/>
        <w:ind w:firstLine="720"/>
        <w:jc w:val="both"/>
      </w:pPr>
    </w:p>
    <w:p w14:paraId="2BAC56FB" w14:textId="75C4C3C2" w:rsidR="0085342E" w:rsidRDefault="0085342E" w:rsidP="0085342E">
      <w:pPr>
        <w:tabs>
          <w:tab w:val="left" w:pos="2160"/>
        </w:tabs>
        <w:spacing w:before="60" w:after="60" w:line="276" w:lineRule="auto"/>
        <w:ind w:firstLine="720"/>
        <w:jc w:val="both"/>
      </w:pPr>
    </w:p>
    <w:p w14:paraId="1896E749" w14:textId="79229478" w:rsidR="0085342E" w:rsidRDefault="0085342E" w:rsidP="0085342E">
      <w:pPr>
        <w:tabs>
          <w:tab w:val="left" w:pos="2160"/>
        </w:tabs>
        <w:spacing w:before="60" w:after="60" w:line="276" w:lineRule="auto"/>
        <w:ind w:firstLine="720"/>
        <w:jc w:val="both"/>
      </w:pPr>
    </w:p>
    <w:p w14:paraId="3EA6B083" w14:textId="2F64D0FC" w:rsidR="0085342E" w:rsidRDefault="0085342E" w:rsidP="0085342E">
      <w:pPr>
        <w:tabs>
          <w:tab w:val="left" w:pos="2160"/>
        </w:tabs>
        <w:spacing w:before="60" w:after="60" w:line="276" w:lineRule="auto"/>
        <w:ind w:firstLine="720"/>
        <w:jc w:val="both"/>
      </w:pPr>
    </w:p>
    <w:p w14:paraId="49B211E3" w14:textId="5DDE6672" w:rsidR="0085342E" w:rsidRDefault="0085342E" w:rsidP="0085342E">
      <w:pPr>
        <w:tabs>
          <w:tab w:val="left" w:pos="2160"/>
        </w:tabs>
        <w:spacing w:before="60" w:after="60" w:line="276" w:lineRule="auto"/>
        <w:ind w:firstLine="720"/>
        <w:jc w:val="both"/>
      </w:pPr>
    </w:p>
    <w:p w14:paraId="380D0858" w14:textId="63B7FB5B" w:rsidR="0085342E" w:rsidRDefault="0085342E" w:rsidP="0085342E">
      <w:pPr>
        <w:tabs>
          <w:tab w:val="left" w:pos="2160"/>
        </w:tabs>
        <w:spacing w:before="60" w:after="60" w:line="276" w:lineRule="auto"/>
        <w:ind w:firstLine="720"/>
        <w:jc w:val="both"/>
      </w:pPr>
    </w:p>
    <w:p w14:paraId="2432BC62" w14:textId="459D2668" w:rsidR="0085342E" w:rsidRDefault="0085342E" w:rsidP="0085342E">
      <w:pPr>
        <w:tabs>
          <w:tab w:val="left" w:pos="2160"/>
        </w:tabs>
        <w:spacing w:before="60" w:after="60" w:line="276" w:lineRule="auto"/>
        <w:ind w:firstLine="720"/>
        <w:jc w:val="both"/>
      </w:pPr>
    </w:p>
    <w:p w14:paraId="38D73DC5" w14:textId="21BFFE28" w:rsidR="0085342E" w:rsidRDefault="0085342E" w:rsidP="0085342E">
      <w:pPr>
        <w:tabs>
          <w:tab w:val="left" w:pos="2160"/>
        </w:tabs>
        <w:spacing w:before="60" w:after="60" w:line="276" w:lineRule="auto"/>
        <w:ind w:firstLine="720"/>
        <w:jc w:val="both"/>
      </w:pPr>
    </w:p>
    <w:p w14:paraId="5D86124E" w14:textId="2C18A2E4" w:rsidR="0085342E" w:rsidRDefault="0085342E" w:rsidP="0085342E">
      <w:pPr>
        <w:tabs>
          <w:tab w:val="left" w:pos="2160"/>
        </w:tabs>
        <w:spacing w:before="60" w:after="60" w:line="276" w:lineRule="auto"/>
        <w:ind w:firstLine="720"/>
        <w:jc w:val="both"/>
      </w:pPr>
    </w:p>
    <w:p w14:paraId="482DC08C" w14:textId="6322CFDF" w:rsidR="0085342E" w:rsidRDefault="0085342E" w:rsidP="0085342E">
      <w:pPr>
        <w:tabs>
          <w:tab w:val="left" w:pos="2160"/>
        </w:tabs>
        <w:spacing w:before="60" w:after="60" w:line="276" w:lineRule="auto"/>
        <w:ind w:firstLine="720"/>
        <w:jc w:val="both"/>
      </w:pPr>
    </w:p>
    <w:p w14:paraId="498D7A79" w14:textId="0F7F278E" w:rsidR="0085342E" w:rsidRDefault="0085342E" w:rsidP="0085342E">
      <w:pPr>
        <w:tabs>
          <w:tab w:val="left" w:pos="2160"/>
        </w:tabs>
        <w:spacing w:before="60" w:after="60" w:line="276" w:lineRule="auto"/>
        <w:ind w:firstLine="720"/>
        <w:jc w:val="both"/>
      </w:pPr>
    </w:p>
    <w:p w14:paraId="1C1D21F1" w14:textId="2D3671D6" w:rsidR="0085342E" w:rsidRDefault="0085342E" w:rsidP="0085342E">
      <w:pPr>
        <w:tabs>
          <w:tab w:val="left" w:pos="2160"/>
        </w:tabs>
        <w:spacing w:before="60" w:after="60" w:line="276" w:lineRule="auto"/>
        <w:ind w:firstLine="720"/>
        <w:jc w:val="both"/>
      </w:pPr>
    </w:p>
    <w:p w14:paraId="1CB9E135" w14:textId="3DE04ADD" w:rsidR="0085342E" w:rsidRDefault="0085342E" w:rsidP="0085342E">
      <w:pPr>
        <w:tabs>
          <w:tab w:val="left" w:pos="2160"/>
        </w:tabs>
        <w:spacing w:before="60" w:after="60" w:line="276" w:lineRule="auto"/>
        <w:ind w:firstLine="720"/>
        <w:jc w:val="both"/>
      </w:pPr>
    </w:p>
    <w:p w14:paraId="60A4D57A" w14:textId="3F253081" w:rsidR="0085342E" w:rsidRDefault="0085342E" w:rsidP="0085342E">
      <w:pPr>
        <w:tabs>
          <w:tab w:val="left" w:pos="2160"/>
        </w:tabs>
        <w:spacing w:before="60" w:after="60" w:line="276" w:lineRule="auto"/>
        <w:ind w:firstLine="720"/>
        <w:jc w:val="both"/>
      </w:pPr>
    </w:p>
    <w:p w14:paraId="10C2ABAB" w14:textId="4D884876" w:rsidR="0085342E" w:rsidRDefault="0085342E" w:rsidP="0085342E">
      <w:pPr>
        <w:tabs>
          <w:tab w:val="left" w:pos="2160"/>
        </w:tabs>
        <w:spacing w:before="60" w:after="60" w:line="276" w:lineRule="auto"/>
        <w:ind w:firstLine="720"/>
        <w:jc w:val="both"/>
      </w:pPr>
    </w:p>
    <w:p w14:paraId="0050A28D" w14:textId="0C07F9FA" w:rsidR="0085342E" w:rsidRDefault="0085342E" w:rsidP="0085342E">
      <w:pPr>
        <w:tabs>
          <w:tab w:val="left" w:pos="2160"/>
        </w:tabs>
        <w:spacing w:before="60" w:after="60" w:line="276" w:lineRule="auto"/>
        <w:ind w:firstLine="720"/>
        <w:jc w:val="both"/>
      </w:pPr>
    </w:p>
    <w:p w14:paraId="290DA152" w14:textId="13D58EC9" w:rsidR="0085342E" w:rsidRDefault="0085342E" w:rsidP="0085342E">
      <w:pPr>
        <w:tabs>
          <w:tab w:val="left" w:pos="2160"/>
        </w:tabs>
        <w:spacing w:before="60" w:after="60" w:line="276" w:lineRule="auto"/>
        <w:ind w:firstLine="720"/>
        <w:jc w:val="both"/>
      </w:pPr>
    </w:p>
    <w:p w14:paraId="02D37AB5" w14:textId="77777777" w:rsidR="0085342E" w:rsidRDefault="0085342E" w:rsidP="0085342E">
      <w:pPr>
        <w:tabs>
          <w:tab w:val="left" w:pos="2160"/>
        </w:tabs>
        <w:spacing w:before="60" w:after="60" w:line="276" w:lineRule="auto"/>
        <w:ind w:firstLine="720"/>
        <w:jc w:val="both"/>
      </w:pPr>
    </w:p>
    <w:p w14:paraId="528EE243" w14:textId="11EDDA75" w:rsidR="00BB6A10" w:rsidRDefault="00055C3C" w:rsidP="00055C3C">
      <w:pPr>
        <w:pStyle w:val="Chng"/>
        <w:jc w:val="center"/>
      </w:pPr>
      <w:r>
        <w:t>TÓM TẮT</w:t>
      </w:r>
      <w:bookmarkEnd w:id="2"/>
    </w:p>
    <w:p w14:paraId="5454F480" w14:textId="54F7E453" w:rsidR="002717B3" w:rsidRDefault="0027270E" w:rsidP="00D4712A">
      <w:pPr>
        <w:pStyle w:val="Nidungvnbn"/>
      </w:pPr>
      <w:r>
        <w:t>Hiện nay việc áp dụng các giải thuật</w:t>
      </w:r>
      <w:r w:rsidR="001356AB">
        <w:t>, mô hình vào quá trình dịch đang là một lĩnh vực nghiên cứu nhằm giúp cải thiện và tăng tính tự động của quá trình dịch. Quá trình áp dụng các giải thuật hay mô hình vào quá trình dịch được gọi tắt là dịch máy.</w:t>
      </w:r>
    </w:p>
    <w:p w14:paraId="5838B6D4" w14:textId="5135F95F" w:rsidR="0027270E" w:rsidRDefault="00FB2196" w:rsidP="00FD182D">
      <w:pPr>
        <w:pStyle w:val="Nidungvnbn"/>
      </w:pPr>
      <w:r>
        <w:t xml:space="preserve">Tài liệu này xin trình bày mô hình dịch máy nơ-ron </w:t>
      </w:r>
      <w:r w:rsidR="00386966">
        <w:t>transformer</w:t>
      </w:r>
      <w:r w:rsidR="002717B3">
        <w:t xml:space="preserve"> làm chủ đạo trong quá trình thực hiện</w:t>
      </w:r>
      <w:r>
        <w:t>.</w:t>
      </w:r>
      <w:r w:rsidR="00D4712A">
        <w:t xml:space="preserve"> Mô hình gióng hàng từ (word alignment) sẽ được dùng trong </w:t>
      </w:r>
      <w:r w:rsidR="00386966">
        <w:t xml:space="preserve">quá trình xây dựng </w:t>
      </w:r>
      <w:r w:rsidR="00D4712A">
        <w:t xml:space="preserve">mô hình </w:t>
      </w:r>
      <w:r w:rsidR="00386966">
        <w:t>transformer</w:t>
      </w:r>
      <w:r w:rsidR="00D4712A">
        <w:t xml:space="preserve">. </w:t>
      </w:r>
    </w:p>
    <w:p w14:paraId="16F9D6C6" w14:textId="0B56AEBC" w:rsidR="000F2197" w:rsidRDefault="00D4712A" w:rsidP="000F2197">
      <w:pPr>
        <w:pStyle w:val="Nidungvnbn"/>
      </w:pPr>
      <w:r>
        <w:t>Ngoài ra, trong cơ chế attention của mô hình encoder-decoder ta sẽ sử dụng thêm các yếu tố về phân loại.</w:t>
      </w:r>
    </w:p>
    <w:p w14:paraId="177A0D02" w14:textId="33B39F2E" w:rsidR="00D4712A" w:rsidRDefault="00D4712A" w:rsidP="000F2197">
      <w:pPr>
        <w:pStyle w:val="Nidungvnbn"/>
      </w:pPr>
      <w:r>
        <w:t>Bằng việc kết hợp này, ta hy vọng có thể cải thiện được chất lượng của quá trình dịch máy từ tiếng Việt sang tiếng Anh.</w:t>
      </w:r>
    </w:p>
    <w:p w14:paraId="7AA1254E" w14:textId="4C974C6C" w:rsidR="00DA4C9C" w:rsidRDefault="00D4712A" w:rsidP="00DA4C9C">
      <w:pPr>
        <w:pStyle w:val="Nidungvnbn"/>
      </w:pPr>
      <w:r>
        <w:t xml:space="preserve">Quá trình thực nghiệm sẽ được tiến hành trên bộ dữ liệu </w:t>
      </w:r>
      <w:r w:rsidR="00DA4C9C">
        <w:t xml:space="preserve">Việt – Anh của Stefan Shcweter tại github: </w:t>
      </w:r>
      <w:hyperlink r:id="rId11" w:history="1">
        <w:r w:rsidR="00BE39E2" w:rsidRPr="002075F6">
          <w:rPr>
            <w:rStyle w:val="Hyperlink"/>
          </w:rPr>
          <w:t>https://github.com/stefan-it/nmt-en-vi/tree/master/data</w:t>
        </w:r>
      </w:hyperlink>
      <w:r w:rsidR="00DA4C9C">
        <w:t>.</w:t>
      </w:r>
    </w:p>
    <w:p w14:paraId="49178660" w14:textId="743256F8" w:rsidR="00BE39E2" w:rsidRDefault="00BE39E2" w:rsidP="00DA4C9C">
      <w:pPr>
        <w:pStyle w:val="Nidungvnbn"/>
      </w:pPr>
      <w:r>
        <w:t>Sau quá trình thực nghiệm, ta sẽ nghiệm thu, đánh giá mô hình dựa trên kết quả đạt được.</w:t>
      </w: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0EE03F73" w14:textId="15BD5A3B" w:rsidR="00075F3B" w:rsidRDefault="00075F3B" w:rsidP="00930A9E">
      <w:pPr>
        <w:pStyle w:val="Chng"/>
        <w:tabs>
          <w:tab w:val="clear" w:pos="6379"/>
        </w:tabs>
        <w:rPr>
          <w:b w:val="0"/>
          <w:sz w:val="26"/>
          <w:szCs w:val="26"/>
        </w:rPr>
      </w:pPr>
      <w:bookmarkStart w:id="3" w:name="_Toc56767066"/>
    </w:p>
    <w:p w14:paraId="1C3B45E7" w14:textId="003BD17D" w:rsidR="004F468A" w:rsidRDefault="004F468A" w:rsidP="00930A9E">
      <w:pPr>
        <w:pStyle w:val="Chng"/>
        <w:tabs>
          <w:tab w:val="clear" w:pos="6379"/>
        </w:tabs>
        <w:rPr>
          <w:b w:val="0"/>
          <w:sz w:val="26"/>
          <w:szCs w:val="26"/>
        </w:rPr>
      </w:pPr>
    </w:p>
    <w:p w14:paraId="11E05D8A" w14:textId="1A86670B" w:rsidR="004F468A" w:rsidRDefault="004F468A" w:rsidP="00930A9E">
      <w:pPr>
        <w:pStyle w:val="Chng"/>
        <w:tabs>
          <w:tab w:val="clear" w:pos="6379"/>
        </w:tabs>
        <w:rPr>
          <w:b w:val="0"/>
          <w:sz w:val="26"/>
          <w:szCs w:val="26"/>
        </w:rPr>
      </w:pPr>
    </w:p>
    <w:p w14:paraId="312BD46F" w14:textId="30610503" w:rsidR="004F468A" w:rsidRDefault="004F468A" w:rsidP="00930A9E">
      <w:pPr>
        <w:pStyle w:val="Chng"/>
        <w:tabs>
          <w:tab w:val="clear" w:pos="6379"/>
        </w:tabs>
        <w:rPr>
          <w:b w:val="0"/>
          <w:sz w:val="26"/>
          <w:szCs w:val="26"/>
        </w:rPr>
      </w:pPr>
    </w:p>
    <w:p w14:paraId="150A1504" w14:textId="2414B433" w:rsidR="004F468A" w:rsidRDefault="004F468A" w:rsidP="00930A9E">
      <w:pPr>
        <w:pStyle w:val="Chng"/>
        <w:tabs>
          <w:tab w:val="clear" w:pos="6379"/>
        </w:tabs>
        <w:rPr>
          <w:b w:val="0"/>
          <w:sz w:val="26"/>
          <w:szCs w:val="26"/>
        </w:rPr>
      </w:pPr>
    </w:p>
    <w:p w14:paraId="4951CC0A" w14:textId="5341ABE8" w:rsidR="004F468A" w:rsidRDefault="004F468A" w:rsidP="00930A9E">
      <w:pPr>
        <w:pStyle w:val="Chng"/>
        <w:tabs>
          <w:tab w:val="clear" w:pos="6379"/>
        </w:tabs>
        <w:rPr>
          <w:b w:val="0"/>
          <w:sz w:val="26"/>
          <w:szCs w:val="26"/>
        </w:rPr>
      </w:pPr>
    </w:p>
    <w:p w14:paraId="196CD567" w14:textId="56F72D83" w:rsidR="004F468A" w:rsidRDefault="004F468A" w:rsidP="00930A9E">
      <w:pPr>
        <w:pStyle w:val="Chng"/>
        <w:tabs>
          <w:tab w:val="clear" w:pos="6379"/>
        </w:tabs>
        <w:rPr>
          <w:b w:val="0"/>
          <w:sz w:val="26"/>
          <w:szCs w:val="26"/>
        </w:rPr>
      </w:pPr>
    </w:p>
    <w:p w14:paraId="6399D327" w14:textId="6A2B2CEB" w:rsidR="004F468A" w:rsidRDefault="004F468A" w:rsidP="00930A9E">
      <w:pPr>
        <w:pStyle w:val="Chng"/>
        <w:tabs>
          <w:tab w:val="clear" w:pos="6379"/>
        </w:tabs>
        <w:rPr>
          <w:b w:val="0"/>
          <w:sz w:val="26"/>
          <w:szCs w:val="26"/>
        </w:rPr>
      </w:pPr>
    </w:p>
    <w:p w14:paraId="15672AE2" w14:textId="70119064" w:rsidR="004F468A" w:rsidRDefault="004F468A" w:rsidP="00930A9E">
      <w:pPr>
        <w:pStyle w:val="Chng"/>
        <w:tabs>
          <w:tab w:val="clear" w:pos="6379"/>
        </w:tabs>
        <w:rPr>
          <w:b w:val="0"/>
          <w:sz w:val="26"/>
          <w:szCs w:val="26"/>
        </w:rPr>
      </w:pPr>
    </w:p>
    <w:p w14:paraId="6CDD4BB4" w14:textId="77777777" w:rsidR="004F468A" w:rsidRDefault="004F468A" w:rsidP="00930A9E">
      <w:pPr>
        <w:pStyle w:val="Chng"/>
        <w:tabs>
          <w:tab w:val="clear" w:pos="6379"/>
        </w:tabs>
        <w:rPr>
          <w:b w:val="0"/>
          <w:sz w:val="26"/>
          <w:szCs w:val="26"/>
        </w:rPr>
      </w:pPr>
    </w:p>
    <w:p w14:paraId="459E460F" w14:textId="5ADDED2A" w:rsidR="00C761A4" w:rsidRDefault="0067373E" w:rsidP="00930A9E">
      <w:pPr>
        <w:pStyle w:val="Chng"/>
        <w:tabs>
          <w:tab w:val="clear" w:pos="6379"/>
        </w:tabs>
      </w:pPr>
      <w:r>
        <w:t xml:space="preserve">Chương 1: </w:t>
      </w:r>
      <w:bookmarkEnd w:id="3"/>
      <w:r w:rsidR="00BE39E2">
        <w:t>TỔNG QUAN ĐỀ TÀI</w:t>
      </w:r>
    </w:p>
    <w:p w14:paraId="737BE6ED" w14:textId="6B0A9005" w:rsidR="0067373E" w:rsidRDefault="00BE39E2" w:rsidP="00930A9E">
      <w:pPr>
        <w:pStyle w:val="Tiumccp1"/>
        <w:numPr>
          <w:ilvl w:val="1"/>
          <w:numId w:val="49"/>
        </w:numPr>
        <w:tabs>
          <w:tab w:val="clear" w:pos="6379"/>
        </w:tabs>
      </w:pPr>
      <w:r>
        <w:t>Tính cấp thiết của đề tài</w:t>
      </w:r>
    </w:p>
    <w:p w14:paraId="04451FD0" w14:textId="42E987FB" w:rsidR="00DB5A88" w:rsidRDefault="009320CB" w:rsidP="009320CB">
      <w:pPr>
        <w:pStyle w:val="Nidungvnbn"/>
      </w:pPr>
      <w:r w:rsidRPr="009320CB">
        <w:t>Dịch</w:t>
      </w:r>
      <w:r>
        <w:t xml:space="preserve"> thuật</w:t>
      </w:r>
      <w:r w:rsidRPr="009320CB">
        <w:t xml:space="preserve"> là sự truyền đạt ý nghĩa của văn bản ngôn ngữ nguồn </w:t>
      </w:r>
      <w:r>
        <w:t>sang</w:t>
      </w:r>
      <w:r w:rsidRPr="009320CB">
        <w:t xml:space="preserve"> văn bản ngôn ngữ </w:t>
      </w:r>
      <w:r>
        <w:t>mong muốn</w:t>
      </w:r>
      <w:r w:rsidRPr="009320CB">
        <w:t xml:space="preserve"> tương đương</w:t>
      </w:r>
      <w:r w:rsidR="00DB5A88">
        <w:t xml:space="preserve"> [1]</w:t>
      </w:r>
      <w:r>
        <w:t>.</w:t>
      </w:r>
    </w:p>
    <w:p w14:paraId="6F6578E1" w14:textId="50CD3B75" w:rsidR="00D0123B" w:rsidRDefault="009320CB" w:rsidP="00D0123B">
      <w:pPr>
        <w:pStyle w:val="Nidungvnbn"/>
      </w:pPr>
      <w:r>
        <w:t xml:space="preserve"> </w:t>
      </w:r>
      <w:r w:rsidR="00DB5A88">
        <w:t>Dịch thuật cần người có am hiểu ngôn ngữ của cả ngôn ngữ gốc (ngôn ngữ nguồn) của văn bản lẫn ngôn ngữ mong muốn (ngôn ngữ đích) mà nhu cầu đời sống cần sử dụng. Vì thế dịch thuật là một quá trình tốn rất nhiều thời gian và công sức. V</w:t>
      </w:r>
      <w:r w:rsidR="00CF7249">
        <w:t>ì thế với sự phát triển của thời buổi công nghệ hiện nay, ta có thể thực hiện việc dịch văn bản một cách tự động bằng các chương trình trên máy tính, với hy vọng ta có thể làm giảm chi phí thời gian, công sức, lẫn con người của quá trình dịch thuật.</w:t>
      </w:r>
    </w:p>
    <w:p w14:paraId="0F43EEE7" w14:textId="1AD6FA04" w:rsidR="009320CB" w:rsidRDefault="00CF7249" w:rsidP="009320CB">
      <w:pPr>
        <w:pStyle w:val="Nidungvnbn"/>
      </w:pPr>
      <w:r>
        <w:t>Tuy nhiên, dịch thuật bằng máy (dịch máy</w:t>
      </w:r>
      <w:r w:rsidR="006B57E4">
        <w:t>, Machine translation (MT)</w:t>
      </w:r>
      <w:r>
        <w:t>) vẫn còn nhiều hạn chế. Các yếu tố này thường là do: một từ có nhiều nghĩa giữa cả 2 ngôn ngữ, sự khác biệt trong cấu trúc ngữ pháp của cả 2 ngôn ngữ, cách vận dụng, tình huống xảy ra trong văn bản của ngôn ngữ nguồn,…</w:t>
      </w:r>
      <w:r w:rsidR="00FA2BF9">
        <w:t xml:space="preserve"> Đặc biệt là việc dịch từ tiếng Việt sang tiếng Anh. Vì tiếng Việt được mọi người trên thế giới đánh giá là một ngôn ngữ có mức độ khó và phức tạp về từ vựng, ngữ pháp, ý nghĩa.</w:t>
      </w:r>
    </w:p>
    <w:p w14:paraId="40ABA899" w14:textId="0141472B" w:rsidR="006B57E4" w:rsidRDefault="00D0123B" w:rsidP="00FA2BF9">
      <w:pPr>
        <w:pStyle w:val="Nidungvnbn"/>
      </w:pPr>
      <w:r>
        <w:t>Dự</w:t>
      </w:r>
      <w:r w:rsidR="009D3AF5">
        <w:t xml:space="preserve">a trên cách thực hiện, dịch máy thường </w:t>
      </w:r>
      <w:r>
        <w:t xml:space="preserve">có thể được phân thành các hướng sau: dịch máy dựa trên </w:t>
      </w:r>
      <w:r w:rsidR="00443484">
        <w:t xml:space="preserve">tri thức hay kinh nghiệm của </w:t>
      </w:r>
      <w:r w:rsidR="00C23479">
        <w:t xml:space="preserve">các </w:t>
      </w:r>
      <w:r w:rsidR="00443484">
        <w:t>chuyên gia trong lĩnh vực dịch thuật (Rule-based machine translation</w:t>
      </w:r>
      <w:r w:rsidR="0085342E">
        <w:t xml:space="preserve"> (RBMT)</w:t>
      </w:r>
      <w:r w:rsidR="00443484">
        <w:t>), dịch máy dựa trên văn bản bằng các tính toán lẫn phân tích về mặt thống kê (Statistical machine translation</w:t>
      </w:r>
      <w:r w:rsidR="0085342E">
        <w:t xml:space="preserve"> (SMT)</w:t>
      </w:r>
      <w:r w:rsidR="00443484">
        <w:t>)</w:t>
      </w:r>
      <w:r w:rsidR="006B57E4">
        <w:t>, dịch máy kết hợp giữa rule-based machine translation và statistical machine translation được gọi là Hybrid machine translation, cuối cùng một phương hướng mới đó là sử dụng các mô hình mạng thần kinh (nơ-ron – nerual) nhân tạo (Neural machine translation – NMT).</w:t>
      </w:r>
    </w:p>
    <w:p w14:paraId="71E78724" w14:textId="5CE7618F" w:rsidR="00FA2BF9" w:rsidRPr="009320CB" w:rsidRDefault="00FA2BF9" w:rsidP="00FA2BF9">
      <w:pPr>
        <w:pStyle w:val="Nidungvnbn"/>
      </w:pPr>
      <w:r>
        <w:t xml:space="preserve">Với các khó khăn hiện nay đã nêu ở trên, việc tìm ra những phương pháp giúp cải thiện quá trình dịch máy là một điều cần thiết. Đề tài luận văn xin được tập trung giới hạn nghiên cứu cải thiện dịch máy từ văn bản ngôn ngữ tiếng Việt sang ngôn ngữ tiếng Anh bằng mô hình transformer (một dạng của mô hình mạng neural) </w:t>
      </w:r>
      <w:r>
        <w:lastRenderedPageBreak/>
        <w:t>kết hợp với kỹ thuật gióng háng từ hướng dẫn (alignment). Vì thế đề tài có tên là: “Cải thiện dịch máy nơ-ron Việt-Anh bằng gióng hàng từ hướng dẫn.</w:t>
      </w:r>
    </w:p>
    <w:p w14:paraId="414ACB77" w14:textId="7F37D7CC" w:rsidR="00BE39E2" w:rsidRDefault="00BE39E2" w:rsidP="00930A9E">
      <w:pPr>
        <w:pStyle w:val="Tiumccp1"/>
        <w:numPr>
          <w:ilvl w:val="1"/>
          <w:numId w:val="49"/>
        </w:numPr>
        <w:tabs>
          <w:tab w:val="clear" w:pos="6379"/>
        </w:tabs>
      </w:pPr>
      <w:r>
        <w:t>Mục tiêu nghiên cứu</w:t>
      </w:r>
    </w:p>
    <w:p w14:paraId="1C5EBA94" w14:textId="0DFDACDE" w:rsidR="001F7369" w:rsidRDefault="001F7369" w:rsidP="001F7369">
      <w:pPr>
        <w:pStyle w:val="Nidungvnbn"/>
      </w:pPr>
      <w:r>
        <w:t>Mục tiêu nghiên cứu của đề tài đó chính là sử dụng kỹ thuật gióng hàng từ vào mô hình mạng neural để cải thiện quá trình dịch máy từ văn bản tiếng Việt thành văn bản tiếng Anh. Mục tiêu cụ thể gồm:</w:t>
      </w:r>
    </w:p>
    <w:p w14:paraId="64AD3501" w14:textId="0A7F398C" w:rsidR="001F7369" w:rsidRDefault="001F7369" w:rsidP="001F7369">
      <w:pPr>
        <w:pStyle w:val="Nidungvnbn"/>
        <w:numPr>
          <w:ilvl w:val="0"/>
          <w:numId w:val="50"/>
        </w:numPr>
      </w:pPr>
      <w:r>
        <w:t>Tiền xử lý và tạo ra một tập dữ liệu phù hợp cho việc thực hiện kỹ thuật gióng hàng từ cũng như cho quá trình huấn luyện của mô hình transformer</w:t>
      </w:r>
    </w:p>
    <w:p w14:paraId="4DCF6E80" w14:textId="4EDB9A88" w:rsidR="001F7369" w:rsidRDefault="001F7369" w:rsidP="001F7369">
      <w:pPr>
        <w:pStyle w:val="Nidungvnbn"/>
        <w:numPr>
          <w:ilvl w:val="0"/>
          <w:numId w:val="50"/>
        </w:numPr>
      </w:pPr>
      <w:r>
        <w:t xml:space="preserve">Chọn mô hình </w:t>
      </w:r>
      <w:r w:rsidR="00452BAB">
        <w:t>mạng neural</w:t>
      </w:r>
      <w:r>
        <w:t xml:space="preserve"> và kỹ thuật gióng hàng từ cho quá trình dịch.</w:t>
      </w:r>
    </w:p>
    <w:p w14:paraId="4B385ABB" w14:textId="3B8A6C0A" w:rsidR="001F7369" w:rsidRDefault="001F7369" w:rsidP="001F7369">
      <w:pPr>
        <w:pStyle w:val="Nidungvnbn"/>
        <w:numPr>
          <w:ilvl w:val="0"/>
          <w:numId w:val="50"/>
        </w:numPr>
      </w:pPr>
      <w:r>
        <w:t xml:space="preserve">Tiến hành thực nghiệm, đánh giá và so sánh giữa 2 phương pháp: phương pháp sử dụng mô hình </w:t>
      </w:r>
      <w:r w:rsidR="00452BAB">
        <w:t>mạng neural</w:t>
      </w:r>
      <w:r>
        <w:t xml:space="preserve"> thuần với phương pháp sử dụng mô hình </w:t>
      </w:r>
      <w:r w:rsidR="00452BAB">
        <w:t>neural</w:t>
      </w:r>
      <w:r>
        <w:t xml:space="preserve"> kết hợp với kỹ thuật alignment</w:t>
      </w:r>
      <w:r w:rsidR="00452BAB">
        <w:t xml:space="preserve"> (cả 2 phương pháp sẽ đều dùng cùng một loại mô hình mạng neural)</w:t>
      </w:r>
      <w:r>
        <w:t>.</w:t>
      </w:r>
    </w:p>
    <w:p w14:paraId="4F06AAC2" w14:textId="4CC6D554" w:rsidR="00BE39E2" w:rsidRDefault="00BE39E2" w:rsidP="00930A9E">
      <w:pPr>
        <w:pStyle w:val="Tiumccp1"/>
        <w:numPr>
          <w:ilvl w:val="1"/>
          <w:numId w:val="49"/>
        </w:numPr>
        <w:tabs>
          <w:tab w:val="clear" w:pos="6379"/>
        </w:tabs>
      </w:pPr>
      <w:r>
        <w:t>Tổng quan nghiên cứu</w:t>
      </w:r>
    </w:p>
    <w:p w14:paraId="02F2E118" w14:textId="18C23B21" w:rsidR="00452BAB" w:rsidRDefault="00435A30" w:rsidP="00773EBB">
      <w:pPr>
        <w:pStyle w:val="Nidungvnbn"/>
      </w:pPr>
      <w:r>
        <w:t>Dịch máy hiện nay thường được nghiên cứu dựa trên các mô hình mạng nơ-ron nhân tạo. Các mô hình nơ-ron này hoạt động dựa trên các cấu trúc hồi quy làm cốt lõi để trích xuất và nắm bắt cách phụ thuộc của các yếu tố trong cả 2 ngôn ngữ nguồn và đích được đem ra để dịch. Phương pháp chủ yếu của các giải thuật này đó chính là tối đa hóa các xác suất phụ thuộc trong quá trình huấn luyện, để từ đó mô hình có thể cho ra được kết quả dịch gần đúng và hợp lý.</w:t>
      </w:r>
    </w:p>
    <w:p w14:paraId="6E631A3B" w14:textId="606BD12B" w:rsidR="00541278" w:rsidRDefault="00541278" w:rsidP="00773EBB">
      <w:pPr>
        <w:pStyle w:val="Nidungvnbn"/>
      </w:pPr>
      <w:r>
        <w:t xml:space="preserve">Các mô hình mạng nơ-ron sơ khai ban đầu là các mạng nơ-ron với mỗi nhân trong mô hình là 1 hàm tuyến tính cơ bản, sau đó phát triển và được thay thế bằng các hàm phi tuyến tính. Theo thời gian, cấu trúc nhân của các mạng nơ-ron cũng được phát triển từ 1 hàm tính toán thành 1 tổ hợp các hàm tính toán nhằm làm giảm các hạn chế của việc chỉ sử dụng 1 hàm đơn thuần. Các cấu trúc tiêu biểu này thường là: </w:t>
      </w:r>
      <w:r w:rsidR="00C26775">
        <w:t>Long-short Term M</w:t>
      </w:r>
      <w:r>
        <w:t xml:space="preserve">emory (LSTM) của </w:t>
      </w:r>
      <w:r w:rsidRPr="00541278">
        <w:t xml:space="preserve">Sepp Hochreiter; Jürgen </w:t>
      </w:r>
      <w:r w:rsidRPr="00541278">
        <w:lastRenderedPageBreak/>
        <w:t>Schmidhuber</w:t>
      </w:r>
      <w:r>
        <w:t xml:space="preserve"> (1997), </w:t>
      </w:r>
      <w:r w:rsidR="00C26775">
        <w:t>G</w:t>
      </w:r>
      <w:r>
        <w:t xml:space="preserve">ated </w:t>
      </w:r>
      <w:r w:rsidR="00C26775">
        <w:t xml:space="preserve">Recurrent Unit (GRU) của </w:t>
      </w:r>
      <w:r w:rsidR="00C26775" w:rsidRPr="00C26775">
        <w:t>Kyunghyun Cho</w:t>
      </w:r>
      <w:r w:rsidR="00C26775">
        <w:t xml:space="preserve"> và các cộng sự (2014),…</w:t>
      </w:r>
    </w:p>
    <w:p w14:paraId="234445A6" w14:textId="77777777" w:rsidR="00C26775" w:rsidRDefault="00C26775" w:rsidP="00773EBB">
      <w:pPr>
        <w:pStyle w:val="Nidungvnbn"/>
      </w:pPr>
      <w:bookmarkStart w:id="4" w:name="_GoBack"/>
      <w:bookmarkEnd w:id="4"/>
    </w:p>
    <w:p w14:paraId="26BF2A4A" w14:textId="6C1DDAF9" w:rsidR="00435A30" w:rsidRDefault="005B3848" w:rsidP="00773EBB">
      <w:pPr>
        <w:pStyle w:val="Nidungvnbn"/>
      </w:pPr>
      <w:r>
        <w:t>Mô</w:t>
      </w:r>
      <w:r w:rsidR="00541278">
        <w:t xml:space="preserve"> hình kinh điển (state-of-art) sequence-to-sequence </w:t>
      </w:r>
    </w:p>
    <w:p w14:paraId="0013007F" w14:textId="1B670AC1" w:rsidR="00BE39E2" w:rsidRDefault="00BE39E2" w:rsidP="00930A9E">
      <w:pPr>
        <w:pStyle w:val="Tiumccp1"/>
        <w:numPr>
          <w:ilvl w:val="1"/>
          <w:numId w:val="49"/>
        </w:numPr>
        <w:tabs>
          <w:tab w:val="clear" w:pos="6379"/>
        </w:tabs>
      </w:pPr>
      <w:r>
        <w:t>Đối tượng nghiên cứu</w:t>
      </w:r>
    </w:p>
    <w:p w14:paraId="5B144855" w14:textId="4BA3AC8B" w:rsidR="00BE39E2" w:rsidRDefault="00BE39E2" w:rsidP="00930A9E">
      <w:pPr>
        <w:pStyle w:val="Tiumccp1"/>
        <w:numPr>
          <w:ilvl w:val="1"/>
          <w:numId w:val="49"/>
        </w:numPr>
        <w:tabs>
          <w:tab w:val="clear" w:pos="6379"/>
        </w:tabs>
      </w:pPr>
      <w:r>
        <w:t>Phạm vi nghiên cứu</w:t>
      </w:r>
    </w:p>
    <w:p w14:paraId="611F2E88" w14:textId="51848DBF" w:rsidR="00BE39E2" w:rsidRDefault="00BE39E2" w:rsidP="00930A9E">
      <w:pPr>
        <w:pStyle w:val="Tiumccp1"/>
        <w:numPr>
          <w:ilvl w:val="1"/>
          <w:numId w:val="49"/>
        </w:numPr>
        <w:tabs>
          <w:tab w:val="clear" w:pos="6379"/>
        </w:tabs>
      </w:pPr>
      <w:r>
        <w:t>Phương pháp nghiên cứu</w:t>
      </w:r>
    </w:p>
    <w:p w14:paraId="653EB153" w14:textId="78BD17F2" w:rsidR="00BE39E2" w:rsidRDefault="00BE39E2" w:rsidP="00930A9E">
      <w:pPr>
        <w:pStyle w:val="Tiumccp1"/>
        <w:numPr>
          <w:ilvl w:val="1"/>
          <w:numId w:val="49"/>
        </w:numPr>
        <w:tabs>
          <w:tab w:val="clear" w:pos="6379"/>
        </w:tabs>
      </w:pPr>
      <w:r>
        <w:t>Cấu trúc của đề cương</w:t>
      </w:r>
    </w:p>
    <w:p w14:paraId="094CA6B0" w14:textId="6AF22769" w:rsidR="00BE39E2" w:rsidRDefault="005E6324" w:rsidP="00930A9E">
      <w:pPr>
        <w:pStyle w:val="Chng"/>
        <w:tabs>
          <w:tab w:val="clear" w:pos="6379"/>
        </w:tabs>
      </w:pPr>
      <w:r>
        <w:t>Chương 2: MÔ HÌNH GIÓNG HÀNG TỪ</w:t>
      </w:r>
    </w:p>
    <w:p w14:paraId="66DED6EF" w14:textId="0E0537B2" w:rsidR="00B440E2" w:rsidRDefault="0062418E" w:rsidP="00930A9E">
      <w:pPr>
        <w:pStyle w:val="Tiumccp1"/>
        <w:tabs>
          <w:tab w:val="clear" w:pos="6379"/>
        </w:tabs>
      </w:pPr>
      <w:r>
        <w:t>2.1 Giới thiệu về dịch máy thống kê</w:t>
      </w:r>
    </w:p>
    <w:p w14:paraId="79364FAC" w14:textId="255EC2E9" w:rsidR="0062418E" w:rsidRDefault="0062418E" w:rsidP="00930A9E">
      <w:pPr>
        <w:pStyle w:val="Tiumccp1"/>
        <w:tabs>
          <w:tab w:val="clear" w:pos="6379"/>
        </w:tabs>
      </w:pPr>
      <w:r>
        <w:t>2.2 Kĩ thuật gióng hàng từ</w:t>
      </w:r>
    </w:p>
    <w:p w14:paraId="27BFD458" w14:textId="0EBF67F0" w:rsidR="0062418E" w:rsidRDefault="0062418E" w:rsidP="00930A9E">
      <w:pPr>
        <w:pStyle w:val="Tiumccp1"/>
        <w:tabs>
          <w:tab w:val="clear" w:pos="6379"/>
        </w:tabs>
      </w:pPr>
      <w:r>
        <w:t>2.3 Các mô hình dịch máy sử dụng kĩ thuật gióng hàng từ</w:t>
      </w:r>
      <w:r w:rsidR="002351FC">
        <w:t xml:space="preserve"> của IBM</w:t>
      </w:r>
    </w:p>
    <w:p w14:paraId="60031BF5" w14:textId="1C5501A6" w:rsidR="002351FC" w:rsidRDefault="002351FC" w:rsidP="00930A9E">
      <w:pPr>
        <w:pStyle w:val="Tiumccp1"/>
        <w:tabs>
          <w:tab w:val="clear" w:pos="6379"/>
        </w:tabs>
      </w:pPr>
      <w:r>
        <w:t>2.4 Kĩ thuật gióng hàng từ nhanh dựa trên mô hình 2 của IBM</w:t>
      </w:r>
    </w:p>
    <w:p w14:paraId="5A944068" w14:textId="4D220908" w:rsidR="005E6324" w:rsidRDefault="005E6324" w:rsidP="005E6324">
      <w:pPr>
        <w:pStyle w:val="Chng"/>
      </w:pPr>
      <w:r>
        <w:t>Chương 3: MÔ HÌNH DỊCH MÁY NƠ-RON</w:t>
      </w:r>
    </w:p>
    <w:p w14:paraId="2DC163BB" w14:textId="0EBFB1C9" w:rsidR="0062418E" w:rsidRDefault="002351FC" w:rsidP="002351FC">
      <w:pPr>
        <w:pStyle w:val="Tiumccp1"/>
      </w:pPr>
      <w:r>
        <w:t>3.1 Cấu trúc của 1 mạng nơ-ron cơ bản</w:t>
      </w:r>
    </w:p>
    <w:p w14:paraId="6B141826" w14:textId="6CAB95F1" w:rsidR="002351FC" w:rsidRDefault="002351FC" w:rsidP="002351FC">
      <w:pPr>
        <w:pStyle w:val="Tiumccp1"/>
      </w:pPr>
      <w:r>
        <w:t>3.2 Mô hình dịch máy nơ-ron sequence-to-sequence (encoder-decoder) cơ bản</w:t>
      </w:r>
    </w:p>
    <w:p w14:paraId="2F011957" w14:textId="170F1502" w:rsidR="002351FC" w:rsidRDefault="002351FC" w:rsidP="002351FC">
      <w:pPr>
        <w:pStyle w:val="Tiumccp1"/>
      </w:pPr>
      <w:r>
        <w:t>3.3 Encoder 2 chiều (Bidirectional RNN Encoder)</w:t>
      </w:r>
    </w:p>
    <w:p w14:paraId="38A5A4A6" w14:textId="0CD07CC2" w:rsidR="002351FC" w:rsidRDefault="002351FC" w:rsidP="002351FC">
      <w:pPr>
        <w:pStyle w:val="Tiumccp1"/>
      </w:pPr>
      <w:r>
        <w:t>3.4 Kĩ thuật soft alignment trong decoder</w:t>
      </w:r>
    </w:p>
    <w:p w14:paraId="354ECEA8" w14:textId="5101DEAA" w:rsidR="002351FC" w:rsidRDefault="002351FC" w:rsidP="002351FC">
      <w:pPr>
        <w:pStyle w:val="Tiumccp1"/>
      </w:pPr>
      <w:r>
        <w:t xml:space="preserve">3.5 </w:t>
      </w:r>
    </w:p>
    <w:p w14:paraId="65148870" w14:textId="68F240CF" w:rsidR="005E6324" w:rsidRDefault="005E6324" w:rsidP="005E6324">
      <w:pPr>
        <w:pStyle w:val="Chng"/>
      </w:pPr>
      <w:r>
        <w:t>Chương 4: THỰC NGHIỆM VÀ ĐÁNH GIÁ</w:t>
      </w:r>
    </w:p>
    <w:p w14:paraId="219F0FE3" w14:textId="7C599A84" w:rsidR="004E118F" w:rsidRDefault="004E118F" w:rsidP="004E118F">
      <w:pPr>
        <w:pStyle w:val="Chng"/>
        <w:jc w:val="center"/>
      </w:pPr>
      <w:bookmarkStart w:id="5" w:name="_Toc56767079"/>
      <w:r>
        <w:t>TÀI LIỆU THAM KHẢO</w:t>
      </w:r>
      <w:bookmarkEnd w:id="5"/>
    </w:p>
    <w:p w14:paraId="5FAFFA67" w14:textId="455C62D5" w:rsidR="006C30C8" w:rsidRPr="00DB5A88" w:rsidRDefault="00DB5A88" w:rsidP="00995587">
      <w:pPr>
        <w:pStyle w:val="Reference"/>
        <w:rPr>
          <w:lang w:val="vi-VN"/>
        </w:rPr>
      </w:pPr>
      <w:r>
        <w:t>Namit Bhatia, 1992, The Oxford Companion to the English Language, trang (pp.) 1051 – 1054.</w:t>
      </w:r>
    </w:p>
    <w:p w14:paraId="57484393" w14:textId="77777777" w:rsidR="00DB5A88" w:rsidRPr="00995587" w:rsidRDefault="00DB5A88" w:rsidP="00995587">
      <w:pPr>
        <w:pStyle w:val="Reference"/>
        <w:rPr>
          <w:lang w:val="vi-VN"/>
        </w:rPr>
      </w:pPr>
    </w:p>
    <w:sectPr w:rsidR="00DB5A88" w:rsidRPr="00995587" w:rsidSect="00FE33D3">
      <w:headerReference w:type="default" r:id="rId12"/>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6F228" w14:textId="77777777" w:rsidR="0078043E" w:rsidRDefault="0078043E" w:rsidP="00453AB1">
      <w:r>
        <w:separator/>
      </w:r>
    </w:p>
  </w:endnote>
  <w:endnote w:type="continuationSeparator" w:id="0">
    <w:p w14:paraId="7456DC19" w14:textId="77777777" w:rsidR="0078043E" w:rsidRDefault="0078043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801CF" w14:textId="77777777" w:rsidR="0078043E" w:rsidRDefault="0078043E" w:rsidP="00453AB1">
      <w:r>
        <w:separator/>
      </w:r>
    </w:p>
  </w:footnote>
  <w:footnote w:type="continuationSeparator" w:id="0">
    <w:p w14:paraId="22D3CC7F" w14:textId="77777777" w:rsidR="0078043E" w:rsidRDefault="0078043E"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8C27C" w14:textId="77777777" w:rsidR="00231A81" w:rsidRDefault="00231A81">
    <w:pPr>
      <w:pStyle w:val="Header"/>
      <w:jc w:val="center"/>
    </w:pPr>
  </w:p>
  <w:p w14:paraId="15C9DD20" w14:textId="77777777" w:rsidR="00231A81" w:rsidRDefault="00231A8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117A0D46" w14:textId="7646841D" w:rsidR="00231A81" w:rsidRDefault="00231A81">
        <w:pPr>
          <w:pStyle w:val="Header"/>
          <w:jc w:val="center"/>
        </w:pPr>
        <w:r>
          <w:fldChar w:fldCharType="begin"/>
        </w:r>
        <w:r>
          <w:instrText xml:space="preserve"> PAGE   \* MERGEFORMAT </w:instrText>
        </w:r>
        <w:r>
          <w:fldChar w:fldCharType="separate"/>
        </w:r>
        <w:r w:rsidR="00301ED8">
          <w:rPr>
            <w:noProof/>
          </w:rPr>
          <w:t>ii</w:t>
        </w:r>
        <w:r>
          <w:rPr>
            <w:noProof/>
          </w:rPr>
          <w:fldChar w:fldCharType="end"/>
        </w:r>
      </w:p>
    </w:sdtContent>
  </w:sdt>
  <w:p w14:paraId="125BF034" w14:textId="77777777" w:rsidR="00231A81" w:rsidRDefault="00231A8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E23AD8" w14:textId="5DC65237" w:rsidR="00231A81" w:rsidRDefault="00231A81">
    <w:pPr>
      <w:pStyle w:val="Header"/>
      <w:jc w:val="center"/>
    </w:pPr>
    <w:r>
      <w:fldChar w:fldCharType="begin"/>
    </w:r>
    <w:r>
      <w:instrText xml:space="preserve"> PAGE   \* MERGEFORMAT </w:instrText>
    </w:r>
    <w:r>
      <w:fldChar w:fldCharType="separate"/>
    </w:r>
    <w:r w:rsidR="00301ED8">
      <w:rPr>
        <w:noProof/>
      </w:rPr>
      <w:t>7</w:t>
    </w:r>
    <w:r>
      <w:rPr>
        <w:noProof/>
      </w:rPr>
      <w:fldChar w:fldCharType="end"/>
    </w:r>
  </w:p>
  <w:p w14:paraId="3FF85E3D" w14:textId="77777777" w:rsidR="00231A81" w:rsidRDefault="00231A8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C1DD4"/>
    <w:multiLevelType w:val="hybridMultilevel"/>
    <w:tmpl w:val="C7C453F4"/>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22BFE"/>
    <w:multiLevelType w:val="hybridMultilevel"/>
    <w:tmpl w:val="F90A89C4"/>
    <w:lvl w:ilvl="0" w:tplc="3BC2D2D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660E21"/>
    <w:multiLevelType w:val="hybridMultilevel"/>
    <w:tmpl w:val="9A1833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8849ED"/>
    <w:multiLevelType w:val="hybridMultilevel"/>
    <w:tmpl w:val="EC6A33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9AD692A"/>
    <w:multiLevelType w:val="hybridMultilevel"/>
    <w:tmpl w:val="A0EA9CC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E24495"/>
    <w:multiLevelType w:val="hybridMultilevel"/>
    <w:tmpl w:val="A86E06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E545F2A"/>
    <w:multiLevelType w:val="hybridMultilevel"/>
    <w:tmpl w:val="0D9C5D0C"/>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FC3562"/>
    <w:multiLevelType w:val="hybridMultilevel"/>
    <w:tmpl w:val="52F054B0"/>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329CD"/>
    <w:multiLevelType w:val="hybridMultilevel"/>
    <w:tmpl w:val="4B7078A2"/>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0F7A87"/>
    <w:multiLevelType w:val="hybridMultilevel"/>
    <w:tmpl w:val="D02A96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47D7A00"/>
    <w:multiLevelType w:val="hybridMultilevel"/>
    <w:tmpl w:val="B4A22B46"/>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420BA2"/>
    <w:multiLevelType w:val="hybridMultilevel"/>
    <w:tmpl w:val="BD1C8718"/>
    <w:lvl w:ilvl="0" w:tplc="3BC2D2D2">
      <w:start w:val="1"/>
      <w:numFmt w:val="decimal"/>
      <w:lvlText w:val="Hình 4.%1."/>
      <w:lvlJc w:val="left"/>
      <w:pPr>
        <w:ind w:left="1440" w:hanging="360"/>
      </w:pPr>
      <w:rPr>
        <w:rFonts w:hint="default"/>
      </w:rPr>
    </w:lvl>
    <w:lvl w:ilvl="1" w:tplc="3BC2D2D2">
      <w:start w:val="1"/>
      <w:numFmt w:val="decimal"/>
      <w:lvlText w:val="Hình 4.%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3E05DB"/>
    <w:multiLevelType w:val="hybridMultilevel"/>
    <w:tmpl w:val="DFB0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310B86"/>
    <w:multiLevelType w:val="hybridMultilevel"/>
    <w:tmpl w:val="80F0F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E0B2098"/>
    <w:multiLevelType w:val="hybridMultilevel"/>
    <w:tmpl w:val="232CCAB2"/>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33F4755"/>
    <w:multiLevelType w:val="hybridMultilevel"/>
    <w:tmpl w:val="7ABE4F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356AE"/>
    <w:multiLevelType w:val="hybridMultilevel"/>
    <w:tmpl w:val="375C0FF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A75C55"/>
    <w:multiLevelType w:val="hybridMultilevel"/>
    <w:tmpl w:val="D52817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FEB5BA0"/>
    <w:multiLevelType w:val="hybridMultilevel"/>
    <w:tmpl w:val="CA1A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F2022A"/>
    <w:multiLevelType w:val="hybridMultilevel"/>
    <w:tmpl w:val="753E60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984FDC"/>
    <w:multiLevelType w:val="hybridMultilevel"/>
    <w:tmpl w:val="E53E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A4D2E69"/>
    <w:multiLevelType w:val="hybridMultilevel"/>
    <w:tmpl w:val="7C30E2EE"/>
    <w:lvl w:ilvl="0" w:tplc="A81E15A4">
      <w:start w:val="1"/>
      <w:numFmt w:val="decimal"/>
      <w:lvlText w:val="3.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20608E"/>
    <w:multiLevelType w:val="hybridMultilevel"/>
    <w:tmpl w:val="CEF41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0384BC7"/>
    <w:multiLevelType w:val="hybridMultilevel"/>
    <w:tmpl w:val="B5645A5E"/>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786226"/>
    <w:multiLevelType w:val="hybridMultilevel"/>
    <w:tmpl w:val="0E9CBD8E"/>
    <w:lvl w:ilvl="0" w:tplc="A9244B80">
      <w:start w:val="1"/>
      <w:numFmt w:val="decimal"/>
      <w:lvlText w:val="Hình 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D70174"/>
    <w:multiLevelType w:val="hybridMultilevel"/>
    <w:tmpl w:val="98DA8A8A"/>
    <w:lvl w:ilvl="0" w:tplc="881E59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F4361E"/>
    <w:multiLevelType w:val="multilevel"/>
    <w:tmpl w:val="A854429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7A7317E"/>
    <w:multiLevelType w:val="hybridMultilevel"/>
    <w:tmpl w:val="BE822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E42F90"/>
    <w:multiLevelType w:val="hybridMultilevel"/>
    <w:tmpl w:val="ABCAF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853803"/>
    <w:multiLevelType w:val="hybridMultilevel"/>
    <w:tmpl w:val="68B431B4"/>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E2965BE"/>
    <w:multiLevelType w:val="hybridMultilevel"/>
    <w:tmpl w:val="07780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E4A6E37"/>
    <w:multiLevelType w:val="hybridMultilevel"/>
    <w:tmpl w:val="17A0A000"/>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240413B"/>
    <w:multiLevelType w:val="multilevel"/>
    <w:tmpl w:val="701413A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497280A"/>
    <w:multiLevelType w:val="multilevel"/>
    <w:tmpl w:val="81EC98D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7" w15:restartNumberingAfterBreak="0">
    <w:nsid w:val="7691707D"/>
    <w:multiLevelType w:val="hybridMultilevel"/>
    <w:tmpl w:val="86CCA74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6B306CD"/>
    <w:multiLevelType w:val="hybridMultilevel"/>
    <w:tmpl w:val="126AEFB6"/>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DA20AAE"/>
    <w:multiLevelType w:val="hybridMultilevel"/>
    <w:tmpl w:val="E8B60A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6"/>
  </w:num>
  <w:num w:numId="3">
    <w:abstractNumId w:val="28"/>
  </w:num>
  <w:num w:numId="4">
    <w:abstractNumId w:val="43"/>
  </w:num>
  <w:num w:numId="5">
    <w:abstractNumId w:val="12"/>
  </w:num>
  <w:num w:numId="6">
    <w:abstractNumId w:val="40"/>
  </w:num>
  <w:num w:numId="7">
    <w:abstractNumId w:val="24"/>
  </w:num>
  <w:num w:numId="8">
    <w:abstractNumId w:val="30"/>
  </w:num>
  <w:num w:numId="9">
    <w:abstractNumId w:val="17"/>
  </w:num>
  <w:num w:numId="10">
    <w:abstractNumId w:val="19"/>
  </w:num>
  <w:num w:numId="11">
    <w:abstractNumId w:val="37"/>
  </w:num>
  <w:num w:numId="12">
    <w:abstractNumId w:val="25"/>
  </w:num>
  <w:num w:numId="13">
    <w:abstractNumId w:val="7"/>
  </w:num>
  <w:num w:numId="14">
    <w:abstractNumId w:val="13"/>
  </w:num>
  <w:num w:numId="15">
    <w:abstractNumId w:val="15"/>
  </w:num>
  <w:num w:numId="16">
    <w:abstractNumId w:val="10"/>
  </w:num>
  <w:num w:numId="17">
    <w:abstractNumId w:val="38"/>
  </w:num>
  <w:num w:numId="18">
    <w:abstractNumId w:val="36"/>
  </w:num>
  <w:num w:numId="19">
    <w:abstractNumId w:val="44"/>
  </w:num>
  <w:num w:numId="20">
    <w:abstractNumId w:val="23"/>
  </w:num>
  <w:num w:numId="21">
    <w:abstractNumId w:val="11"/>
  </w:num>
  <w:num w:numId="22">
    <w:abstractNumId w:val="49"/>
  </w:num>
  <w:num w:numId="23">
    <w:abstractNumId w:val="14"/>
  </w:num>
  <w:num w:numId="24">
    <w:abstractNumId w:val="1"/>
  </w:num>
  <w:num w:numId="25">
    <w:abstractNumId w:val="20"/>
  </w:num>
  <w:num w:numId="26">
    <w:abstractNumId w:val="3"/>
  </w:num>
  <w:num w:numId="27">
    <w:abstractNumId w:val="31"/>
  </w:num>
  <w:num w:numId="28">
    <w:abstractNumId w:val="42"/>
  </w:num>
  <w:num w:numId="29">
    <w:abstractNumId w:val="45"/>
  </w:num>
  <w:num w:numId="30">
    <w:abstractNumId w:val="33"/>
  </w:num>
  <w:num w:numId="31">
    <w:abstractNumId w:val="29"/>
  </w:num>
  <w:num w:numId="32">
    <w:abstractNumId w:val="34"/>
  </w:num>
  <w:num w:numId="33">
    <w:abstractNumId w:val="4"/>
  </w:num>
  <w:num w:numId="34">
    <w:abstractNumId w:val="26"/>
  </w:num>
  <w:num w:numId="35">
    <w:abstractNumId w:val="48"/>
  </w:num>
  <w:num w:numId="36">
    <w:abstractNumId w:val="0"/>
  </w:num>
  <w:num w:numId="37">
    <w:abstractNumId w:val="21"/>
  </w:num>
  <w:num w:numId="38">
    <w:abstractNumId w:val="41"/>
  </w:num>
  <w:num w:numId="39">
    <w:abstractNumId w:val="18"/>
  </w:num>
  <w:num w:numId="40">
    <w:abstractNumId w:val="16"/>
  </w:num>
  <w:num w:numId="41">
    <w:abstractNumId w:val="47"/>
  </w:num>
  <w:num w:numId="42">
    <w:abstractNumId w:val="5"/>
  </w:num>
  <w:num w:numId="43">
    <w:abstractNumId w:val="8"/>
  </w:num>
  <w:num w:numId="44">
    <w:abstractNumId w:val="32"/>
  </w:num>
  <w:num w:numId="45">
    <w:abstractNumId w:val="9"/>
  </w:num>
  <w:num w:numId="46">
    <w:abstractNumId w:val="39"/>
  </w:num>
  <w:num w:numId="47">
    <w:abstractNumId w:val="22"/>
  </w:num>
  <w:num w:numId="48">
    <w:abstractNumId w:val="6"/>
  </w:num>
  <w:num w:numId="49">
    <w:abstractNumId w:val="35"/>
  </w:num>
  <w:num w:numId="50">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8DA"/>
    <w:rsid w:val="00012FCF"/>
    <w:rsid w:val="00013AB5"/>
    <w:rsid w:val="000149C4"/>
    <w:rsid w:val="00017401"/>
    <w:rsid w:val="00017780"/>
    <w:rsid w:val="0002312C"/>
    <w:rsid w:val="0002427F"/>
    <w:rsid w:val="0002429F"/>
    <w:rsid w:val="00024496"/>
    <w:rsid w:val="00024B48"/>
    <w:rsid w:val="0002638A"/>
    <w:rsid w:val="00026A8A"/>
    <w:rsid w:val="000279A5"/>
    <w:rsid w:val="00031249"/>
    <w:rsid w:val="00031655"/>
    <w:rsid w:val="00031FC9"/>
    <w:rsid w:val="0003286D"/>
    <w:rsid w:val="0003502C"/>
    <w:rsid w:val="00035597"/>
    <w:rsid w:val="00042344"/>
    <w:rsid w:val="00050323"/>
    <w:rsid w:val="0005040D"/>
    <w:rsid w:val="00050D7A"/>
    <w:rsid w:val="00051D34"/>
    <w:rsid w:val="00053424"/>
    <w:rsid w:val="000544EF"/>
    <w:rsid w:val="00055059"/>
    <w:rsid w:val="0005548E"/>
    <w:rsid w:val="00055704"/>
    <w:rsid w:val="00055C3C"/>
    <w:rsid w:val="00057798"/>
    <w:rsid w:val="00063543"/>
    <w:rsid w:val="00064BF1"/>
    <w:rsid w:val="00065616"/>
    <w:rsid w:val="00065B87"/>
    <w:rsid w:val="00066E52"/>
    <w:rsid w:val="00070428"/>
    <w:rsid w:val="00071945"/>
    <w:rsid w:val="0007412E"/>
    <w:rsid w:val="00075207"/>
    <w:rsid w:val="000753EF"/>
    <w:rsid w:val="00075F3B"/>
    <w:rsid w:val="00076FBA"/>
    <w:rsid w:val="00077235"/>
    <w:rsid w:val="00077389"/>
    <w:rsid w:val="00077959"/>
    <w:rsid w:val="000820D8"/>
    <w:rsid w:val="00082887"/>
    <w:rsid w:val="00083534"/>
    <w:rsid w:val="0008417F"/>
    <w:rsid w:val="00085BF4"/>
    <w:rsid w:val="00087C91"/>
    <w:rsid w:val="00087D4D"/>
    <w:rsid w:val="000905D7"/>
    <w:rsid w:val="00091EFA"/>
    <w:rsid w:val="000929C8"/>
    <w:rsid w:val="00092CF3"/>
    <w:rsid w:val="000949D2"/>
    <w:rsid w:val="00094D7E"/>
    <w:rsid w:val="000977CA"/>
    <w:rsid w:val="000A08E4"/>
    <w:rsid w:val="000A13F2"/>
    <w:rsid w:val="000A1AED"/>
    <w:rsid w:val="000A1DCC"/>
    <w:rsid w:val="000A21A6"/>
    <w:rsid w:val="000A21DE"/>
    <w:rsid w:val="000A3489"/>
    <w:rsid w:val="000A3A92"/>
    <w:rsid w:val="000A636F"/>
    <w:rsid w:val="000A6837"/>
    <w:rsid w:val="000A74DD"/>
    <w:rsid w:val="000A7EAC"/>
    <w:rsid w:val="000B15BC"/>
    <w:rsid w:val="000B2126"/>
    <w:rsid w:val="000B27FA"/>
    <w:rsid w:val="000B2B00"/>
    <w:rsid w:val="000B4A76"/>
    <w:rsid w:val="000B4AE8"/>
    <w:rsid w:val="000B4E6D"/>
    <w:rsid w:val="000B6EE2"/>
    <w:rsid w:val="000B74DD"/>
    <w:rsid w:val="000C01E2"/>
    <w:rsid w:val="000C08CF"/>
    <w:rsid w:val="000C214A"/>
    <w:rsid w:val="000C3C20"/>
    <w:rsid w:val="000C40B5"/>
    <w:rsid w:val="000C5125"/>
    <w:rsid w:val="000C5D8F"/>
    <w:rsid w:val="000D011C"/>
    <w:rsid w:val="000D1B95"/>
    <w:rsid w:val="000D1EC8"/>
    <w:rsid w:val="000E0BD6"/>
    <w:rsid w:val="000E19EE"/>
    <w:rsid w:val="000E36D0"/>
    <w:rsid w:val="000E3A1B"/>
    <w:rsid w:val="000E3B05"/>
    <w:rsid w:val="000E4B0A"/>
    <w:rsid w:val="000E5BC2"/>
    <w:rsid w:val="000E6CF6"/>
    <w:rsid w:val="000E7A6F"/>
    <w:rsid w:val="000F11DB"/>
    <w:rsid w:val="000F2197"/>
    <w:rsid w:val="000F33C4"/>
    <w:rsid w:val="000F3AE5"/>
    <w:rsid w:val="000F59D3"/>
    <w:rsid w:val="000F7AC4"/>
    <w:rsid w:val="0010074D"/>
    <w:rsid w:val="00101E8C"/>
    <w:rsid w:val="0010763E"/>
    <w:rsid w:val="00107D0F"/>
    <w:rsid w:val="001124C2"/>
    <w:rsid w:val="001132D5"/>
    <w:rsid w:val="0011333D"/>
    <w:rsid w:val="00113943"/>
    <w:rsid w:val="001208E1"/>
    <w:rsid w:val="00120A40"/>
    <w:rsid w:val="00120A75"/>
    <w:rsid w:val="00120C5D"/>
    <w:rsid w:val="00121105"/>
    <w:rsid w:val="00122377"/>
    <w:rsid w:val="001244B2"/>
    <w:rsid w:val="00126046"/>
    <w:rsid w:val="001272A8"/>
    <w:rsid w:val="00131E17"/>
    <w:rsid w:val="001332BD"/>
    <w:rsid w:val="0013494F"/>
    <w:rsid w:val="001356AB"/>
    <w:rsid w:val="00135E1C"/>
    <w:rsid w:val="0013619A"/>
    <w:rsid w:val="001361EC"/>
    <w:rsid w:val="00136269"/>
    <w:rsid w:val="00142590"/>
    <w:rsid w:val="001430AA"/>
    <w:rsid w:val="0014350A"/>
    <w:rsid w:val="00143904"/>
    <w:rsid w:val="00147430"/>
    <w:rsid w:val="00147ECC"/>
    <w:rsid w:val="001507BF"/>
    <w:rsid w:val="0015101F"/>
    <w:rsid w:val="001517A3"/>
    <w:rsid w:val="00151AA1"/>
    <w:rsid w:val="001528D7"/>
    <w:rsid w:val="00154A34"/>
    <w:rsid w:val="001555F7"/>
    <w:rsid w:val="00156666"/>
    <w:rsid w:val="00156E3E"/>
    <w:rsid w:val="00160981"/>
    <w:rsid w:val="00160E0B"/>
    <w:rsid w:val="00162229"/>
    <w:rsid w:val="001643CC"/>
    <w:rsid w:val="00165CE8"/>
    <w:rsid w:val="00166B0D"/>
    <w:rsid w:val="0016752E"/>
    <w:rsid w:val="00171F05"/>
    <w:rsid w:val="0017293D"/>
    <w:rsid w:val="0017564F"/>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4CF"/>
    <w:rsid w:val="001956C6"/>
    <w:rsid w:val="001957D1"/>
    <w:rsid w:val="00195949"/>
    <w:rsid w:val="0019599A"/>
    <w:rsid w:val="00195F4A"/>
    <w:rsid w:val="001966DB"/>
    <w:rsid w:val="00196A4E"/>
    <w:rsid w:val="00196CAE"/>
    <w:rsid w:val="00196D4F"/>
    <w:rsid w:val="001970B8"/>
    <w:rsid w:val="00197EB7"/>
    <w:rsid w:val="001A0337"/>
    <w:rsid w:val="001A307C"/>
    <w:rsid w:val="001A4A69"/>
    <w:rsid w:val="001A5663"/>
    <w:rsid w:val="001A61EB"/>
    <w:rsid w:val="001A759A"/>
    <w:rsid w:val="001A79F7"/>
    <w:rsid w:val="001B34E6"/>
    <w:rsid w:val="001B40A8"/>
    <w:rsid w:val="001B46C6"/>
    <w:rsid w:val="001B495D"/>
    <w:rsid w:val="001B7BE6"/>
    <w:rsid w:val="001C0BAD"/>
    <w:rsid w:val="001C1463"/>
    <w:rsid w:val="001C297A"/>
    <w:rsid w:val="001C3429"/>
    <w:rsid w:val="001C4150"/>
    <w:rsid w:val="001C49E9"/>
    <w:rsid w:val="001C6CD5"/>
    <w:rsid w:val="001D2D7B"/>
    <w:rsid w:val="001D5B65"/>
    <w:rsid w:val="001D5DDB"/>
    <w:rsid w:val="001D5F90"/>
    <w:rsid w:val="001D788D"/>
    <w:rsid w:val="001E10C7"/>
    <w:rsid w:val="001E1B89"/>
    <w:rsid w:val="001E2265"/>
    <w:rsid w:val="001E6D04"/>
    <w:rsid w:val="001E77B6"/>
    <w:rsid w:val="001E7B4D"/>
    <w:rsid w:val="001F12CD"/>
    <w:rsid w:val="001F2A82"/>
    <w:rsid w:val="001F3A3F"/>
    <w:rsid w:val="001F44D2"/>
    <w:rsid w:val="001F4DD6"/>
    <w:rsid w:val="001F5B95"/>
    <w:rsid w:val="001F62D4"/>
    <w:rsid w:val="001F63D4"/>
    <w:rsid w:val="001F6E82"/>
    <w:rsid w:val="001F71AD"/>
    <w:rsid w:val="001F731C"/>
    <w:rsid w:val="001F7369"/>
    <w:rsid w:val="002014FC"/>
    <w:rsid w:val="00201623"/>
    <w:rsid w:val="002030F5"/>
    <w:rsid w:val="0020373E"/>
    <w:rsid w:val="00204677"/>
    <w:rsid w:val="00205E32"/>
    <w:rsid w:val="00207ABE"/>
    <w:rsid w:val="00207DC2"/>
    <w:rsid w:val="0021172C"/>
    <w:rsid w:val="002125D4"/>
    <w:rsid w:val="00212733"/>
    <w:rsid w:val="002128F6"/>
    <w:rsid w:val="002137E3"/>
    <w:rsid w:val="00213EAE"/>
    <w:rsid w:val="00215132"/>
    <w:rsid w:val="00215FAA"/>
    <w:rsid w:val="00216D4C"/>
    <w:rsid w:val="00217855"/>
    <w:rsid w:val="002178CA"/>
    <w:rsid w:val="00217ABD"/>
    <w:rsid w:val="0022090B"/>
    <w:rsid w:val="00221110"/>
    <w:rsid w:val="0022327E"/>
    <w:rsid w:val="0022462D"/>
    <w:rsid w:val="00225E4A"/>
    <w:rsid w:val="00226280"/>
    <w:rsid w:val="002265BD"/>
    <w:rsid w:val="002274C0"/>
    <w:rsid w:val="00230A7F"/>
    <w:rsid w:val="00231A81"/>
    <w:rsid w:val="0023226E"/>
    <w:rsid w:val="0023470C"/>
    <w:rsid w:val="002351FC"/>
    <w:rsid w:val="00236C22"/>
    <w:rsid w:val="0024215E"/>
    <w:rsid w:val="00243268"/>
    <w:rsid w:val="00243BA8"/>
    <w:rsid w:val="00244E0B"/>
    <w:rsid w:val="00246D72"/>
    <w:rsid w:val="00247E22"/>
    <w:rsid w:val="002515CA"/>
    <w:rsid w:val="00252F26"/>
    <w:rsid w:val="00254844"/>
    <w:rsid w:val="00255184"/>
    <w:rsid w:val="00260164"/>
    <w:rsid w:val="00261B2E"/>
    <w:rsid w:val="002627C7"/>
    <w:rsid w:val="00262F67"/>
    <w:rsid w:val="002633B8"/>
    <w:rsid w:val="00263BC8"/>
    <w:rsid w:val="00270AB2"/>
    <w:rsid w:val="002717B3"/>
    <w:rsid w:val="002721F6"/>
    <w:rsid w:val="0027270E"/>
    <w:rsid w:val="00274460"/>
    <w:rsid w:val="002751C3"/>
    <w:rsid w:val="002759C5"/>
    <w:rsid w:val="002775BA"/>
    <w:rsid w:val="00283CD6"/>
    <w:rsid w:val="002865F3"/>
    <w:rsid w:val="00286B56"/>
    <w:rsid w:val="002873C4"/>
    <w:rsid w:val="00291721"/>
    <w:rsid w:val="00291FC0"/>
    <w:rsid w:val="0029296A"/>
    <w:rsid w:val="00292E13"/>
    <w:rsid w:val="002934FE"/>
    <w:rsid w:val="002936C1"/>
    <w:rsid w:val="00294F16"/>
    <w:rsid w:val="00295A9C"/>
    <w:rsid w:val="002967E8"/>
    <w:rsid w:val="002A093F"/>
    <w:rsid w:val="002A106D"/>
    <w:rsid w:val="002A1AB7"/>
    <w:rsid w:val="002A1ABE"/>
    <w:rsid w:val="002A51F6"/>
    <w:rsid w:val="002A5638"/>
    <w:rsid w:val="002A68D8"/>
    <w:rsid w:val="002A7494"/>
    <w:rsid w:val="002A7753"/>
    <w:rsid w:val="002B39EA"/>
    <w:rsid w:val="002B68A6"/>
    <w:rsid w:val="002B69EE"/>
    <w:rsid w:val="002C0F64"/>
    <w:rsid w:val="002C5B6E"/>
    <w:rsid w:val="002C7BE2"/>
    <w:rsid w:val="002D0066"/>
    <w:rsid w:val="002D1C36"/>
    <w:rsid w:val="002D1D6A"/>
    <w:rsid w:val="002D1DE8"/>
    <w:rsid w:val="002D3420"/>
    <w:rsid w:val="002D368C"/>
    <w:rsid w:val="002D3B45"/>
    <w:rsid w:val="002D3D58"/>
    <w:rsid w:val="002D47ED"/>
    <w:rsid w:val="002D4EC3"/>
    <w:rsid w:val="002D5744"/>
    <w:rsid w:val="002D59FB"/>
    <w:rsid w:val="002D69B5"/>
    <w:rsid w:val="002D781A"/>
    <w:rsid w:val="002D796D"/>
    <w:rsid w:val="002E017C"/>
    <w:rsid w:val="002E1225"/>
    <w:rsid w:val="002E135E"/>
    <w:rsid w:val="002E2170"/>
    <w:rsid w:val="002E413B"/>
    <w:rsid w:val="002E4934"/>
    <w:rsid w:val="002E4B0A"/>
    <w:rsid w:val="002E5754"/>
    <w:rsid w:val="002F0AAD"/>
    <w:rsid w:val="002F13A1"/>
    <w:rsid w:val="002F2A06"/>
    <w:rsid w:val="002F3D8A"/>
    <w:rsid w:val="002F6393"/>
    <w:rsid w:val="002F6550"/>
    <w:rsid w:val="00300F22"/>
    <w:rsid w:val="00300F7F"/>
    <w:rsid w:val="0030199F"/>
    <w:rsid w:val="00301ED8"/>
    <w:rsid w:val="003035A8"/>
    <w:rsid w:val="00307361"/>
    <w:rsid w:val="00310089"/>
    <w:rsid w:val="003101EE"/>
    <w:rsid w:val="003114B7"/>
    <w:rsid w:val="00313162"/>
    <w:rsid w:val="0031401F"/>
    <w:rsid w:val="00314357"/>
    <w:rsid w:val="00314974"/>
    <w:rsid w:val="00315144"/>
    <w:rsid w:val="00315F42"/>
    <w:rsid w:val="00316DE0"/>
    <w:rsid w:val="003218FF"/>
    <w:rsid w:val="00323585"/>
    <w:rsid w:val="003235DE"/>
    <w:rsid w:val="00323A1B"/>
    <w:rsid w:val="00323D88"/>
    <w:rsid w:val="00324EB7"/>
    <w:rsid w:val="003257FB"/>
    <w:rsid w:val="00325B7D"/>
    <w:rsid w:val="00325F1D"/>
    <w:rsid w:val="0032660B"/>
    <w:rsid w:val="00330CA5"/>
    <w:rsid w:val="00332CD1"/>
    <w:rsid w:val="00332D8D"/>
    <w:rsid w:val="00334DD7"/>
    <w:rsid w:val="00335A25"/>
    <w:rsid w:val="0034151A"/>
    <w:rsid w:val="00346E01"/>
    <w:rsid w:val="0034795C"/>
    <w:rsid w:val="00347B18"/>
    <w:rsid w:val="00347CFE"/>
    <w:rsid w:val="003525A8"/>
    <w:rsid w:val="00352ECF"/>
    <w:rsid w:val="00353492"/>
    <w:rsid w:val="00355D2C"/>
    <w:rsid w:val="00356BA3"/>
    <w:rsid w:val="00356CF3"/>
    <w:rsid w:val="00357705"/>
    <w:rsid w:val="00357D5F"/>
    <w:rsid w:val="00360337"/>
    <w:rsid w:val="003608C9"/>
    <w:rsid w:val="00360AB5"/>
    <w:rsid w:val="00360AC8"/>
    <w:rsid w:val="00360D3C"/>
    <w:rsid w:val="0036108A"/>
    <w:rsid w:val="00363905"/>
    <w:rsid w:val="0036408C"/>
    <w:rsid w:val="00367718"/>
    <w:rsid w:val="00367CA4"/>
    <w:rsid w:val="00371A68"/>
    <w:rsid w:val="00371DF7"/>
    <w:rsid w:val="00372FCE"/>
    <w:rsid w:val="00375856"/>
    <w:rsid w:val="003759E8"/>
    <w:rsid w:val="003766D3"/>
    <w:rsid w:val="00376938"/>
    <w:rsid w:val="00377D26"/>
    <w:rsid w:val="003808C7"/>
    <w:rsid w:val="003824A6"/>
    <w:rsid w:val="003836C5"/>
    <w:rsid w:val="003847DF"/>
    <w:rsid w:val="00386966"/>
    <w:rsid w:val="0039099D"/>
    <w:rsid w:val="00393D3A"/>
    <w:rsid w:val="00393F04"/>
    <w:rsid w:val="003955FB"/>
    <w:rsid w:val="00396CE3"/>
    <w:rsid w:val="0039785D"/>
    <w:rsid w:val="003A0A17"/>
    <w:rsid w:val="003A11D3"/>
    <w:rsid w:val="003A1378"/>
    <w:rsid w:val="003A1ED9"/>
    <w:rsid w:val="003A3696"/>
    <w:rsid w:val="003A3F5C"/>
    <w:rsid w:val="003A4467"/>
    <w:rsid w:val="003A50F6"/>
    <w:rsid w:val="003A7D15"/>
    <w:rsid w:val="003B4867"/>
    <w:rsid w:val="003B5C9D"/>
    <w:rsid w:val="003B62C7"/>
    <w:rsid w:val="003B7DE5"/>
    <w:rsid w:val="003C05E3"/>
    <w:rsid w:val="003C08BF"/>
    <w:rsid w:val="003C18E4"/>
    <w:rsid w:val="003C20B2"/>
    <w:rsid w:val="003C2C4B"/>
    <w:rsid w:val="003C3B0E"/>
    <w:rsid w:val="003C523D"/>
    <w:rsid w:val="003C739D"/>
    <w:rsid w:val="003D057E"/>
    <w:rsid w:val="003D266A"/>
    <w:rsid w:val="003D3428"/>
    <w:rsid w:val="003D44FC"/>
    <w:rsid w:val="003D555C"/>
    <w:rsid w:val="003D55B8"/>
    <w:rsid w:val="003D5BEE"/>
    <w:rsid w:val="003D5E52"/>
    <w:rsid w:val="003D7AB5"/>
    <w:rsid w:val="003E02F4"/>
    <w:rsid w:val="003E0BA0"/>
    <w:rsid w:val="003E122D"/>
    <w:rsid w:val="003E325E"/>
    <w:rsid w:val="003E3B93"/>
    <w:rsid w:val="003E5CD9"/>
    <w:rsid w:val="003E5E86"/>
    <w:rsid w:val="003E66B1"/>
    <w:rsid w:val="003E6959"/>
    <w:rsid w:val="003E6ABF"/>
    <w:rsid w:val="003E707F"/>
    <w:rsid w:val="003E73E6"/>
    <w:rsid w:val="003E7FBA"/>
    <w:rsid w:val="003F28E1"/>
    <w:rsid w:val="003F3DE9"/>
    <w:rsid w:val="003F60B7"/>
    <w:rsid w:val="003F7113"/>
    <w:rsid w:val="004000AD"/>
    <w:rsid w:val="004012F0"/>
    <w:rsid w:val="00403463"/>
    <w:rsid w:val="00403D5E"/>
    <w:rsid w:val="00404797"/>
    <w:rsid w:val="00407243"/>
    <w:rsid w:val="00412A80"/>
    <w:rsid w:val="004136BD"/>
    <w:rsid w:val="004156F2"/>
    <w:rsid w:val="0041596E"/>
    <w:rsid w:val="00417E2C"/>
    <w:rsid w:val="00420DAF"/>
    <w:rsid w:val="00421103"/>
    <w:rsid w:val="00421151"/>
    <w:rsid w:val="00421A62"/>
    <w:rsid w:val="00421EAC"/>
    <w:rsid w:val="00422C51"/>
    <w:rsid w:val="0042367A"/>
    <w:rsid w:val="00425541"/>
    <w:rsid w:val="00425580"/>
    <w:rsid w:val="00426554"/>
    <w:rsid w:val="00426A40"/>
    <w:rsid w:val="00430A12"/>
    <w:rsid w:val="00430DDA"/>
    <w:rsid w:val="00431180"/>
    <w:rsid w:val="00431223"/>
    <w:rsid w:val="004325DF"/>
    <w:rsid w:val="00432B80"/>
    <w:rsid w:val="00432C93"/>
    <w:rsid w:val="00433EE3"/>
    <w:rsid w:val="00433EF9"/>
    <w:rsid w:val="004348BF"/>
    <w:rsid w:val="00434AA6"/>
    <w:rsid w:val="0043559C"/>
    <w:rsid w:val="004358C7"/>
    <w:rsid w:val="00435A30"/>
    <w:rsid w:val="004371E6"/>
    <w:rsid w:val="00437B44"/>
    <w:rsid w:val="004408E5"/>
    <w:rsid w:val="00442F42"/>
    <w:rsid w:val="00443484"/>
    <w:rsid w:val="00446424"/>
    <w:rsid w:val="00446490"/>
    <w:rsid w:val="00446994"/>
    <w:rsid w:val="00446BAC"/>
    <w:rsid w:val="00447E9D"/>
    <w:rsid w:val="00450E3F"/>
    <w:rsid w:val="00452BAB"/>
    <w:rsid w:val="004531E8"/>
    <w:rsid w:val="00453AB1"/>
    <w:rsid w:val="00454599"/>
    <w:rsid w:val="004547C6"/>
    <w:rsid w:val="00455539"/>
    <w:rsid w:val="0045615A"/>
    <w:rsid w:val="0045628E"/>
    <w:rsid w:val="004572A2"/>
    <w:rsid w:val="00460ED1"/>
    <w:rsid w:val="00461E5B"/>
    <w:rsid w:val="004620AD"/>
    <w:rsid w:val="00462194"/>
    <w:rsid w:val="004629EA"/>
    <w:rsid w:val="00464519"/>
    <w:rsid w:val="00470A18"/>
    <w:rsid w:val="00471385"/>
    <w:rsid w:val="00471567"/>
    <w:rsid w:val="00472180"/>
    <w:rsid w:val="00476BDD"/>
    <w:rsid w:val="00480D08"/>
    <w:rsid w:val="00481517"/>
    <w:rsid w:val="00483BB8"/>
    <w:rsid w:val="00484629"/>
    <w:rsid w:val="0048473A"/>
    <w:rsid w:val="00485A4C"/>
    <w:rsid w:val="00487B4B"/>
    <w:rsid w:val="00490579"/>
    <w:rsid w:val="004909A1"/>
    <w:rsid w:val="0049125E"/>
    <w:rsid w:val="004918C3"/>
    <w:rsid w:val="00492267"/>
    <w:rsid w:val="004929C9"/>
    <w:rsid w:val="00492C2C"/>
    <w:rsid w:val="00494298"/>
    <w:rsid w:val="004967C4"/>
    <w:rsid w:val="004A2E9B"/>
    <w:rsid w:val="004A48F4"/>
    <w:rsid w:val="004A5671"/>
    <w:rsid w:val="004A5B1D"/>
    <w:rsid w:val="004A5B4F"/>
    <w:rsid w:val="004A7B3D"/>
    <w:rsid w:val="004A7C39"/>
    <w:rsid w:val="004B1432"/>
    <w:rsid w:val="004B1D39"/>
    <w:rsid w:val="004B405A"/>
    <w:rsid w:val="004C04B2"/>
    <w:rsid w:val="004C0C24"/>
    <w:rsid w:val="004C2AF1"/>
    <w:rsid w:val="004C35FF"/>
    <w:rsid w:val="004C539E"/>
    <w:rsid w:val="004C681C"/>
    <w:rsid w:val="004C7C6C"/>
    <w:rsid w:val="004D1E0D"/>
    <w:rsid w:val="004D2968"/>
    <w:rsid w:val="004D2EC7"/>
    <w:rsid w:val="004D33A2"/>
    <w:rsid w:val="004D3697"/>
    <w:rsid w:val="004D3F74"/>
    <w:rsid w:val="004D4FCD"/>
    <w:rsid w:val="004D5048"/>
    <w:rsid w:val="004D6DB4"/>
    <w:rsid w:val="004D6DE0"/>
    <w:rsid w:val="004D7330"/>
    <w:rsid w:val="004E118F"/>
    <w:rsid w:val="004E2CDF"/>
    <w:rsid w:val="004E2DFA"/>
    <w:rsid w:val="004E3C16"/>
    <w:rsid w:val="004E49B4"/>
    <w:rsid w:val="004E5A9A"/>
    <w:rsid w:val="004F05A0"/>
    <w:rsid w:val="004F10F4"/>
    <w:rsid w:val="004F18A0"/>
    <w:rsid w:val="004F1FA4"/>
    <w:rsid w:val="004F389E"/>
    <w:rsid w:val="004F468A"/>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16674"/>
    <w:rsid w:val="00516C3C"/>
    <w:rsid w:val="00521569"/>
    <w:rsid w:val="005222BD"/>
    <w:rsid w:val="00522302"/>
    <w:rsid w:val="00524ABE"/>
    <w:rsid w:val="0052682F"/>
    <w:rsid w:val="0053033C"/>
    <w:rsid w:val="00531F4F"/>
    <w:rsid w:val="00532356"/>
    <w:rsid w:val="005326B9"/>
    <w:rsid w:val="0053389A"/>
    <w:rsid w:val="005340C2"/>
    <w:rsid w:val="00534F11"/>
    <w:rsid w:val="005351BA"/>
    <w:rsid w:val="00535A4C"/>
    <w:rsid w:val="00535B2D"/>
    <w:rsid w:val="0054081E"/>
    <w:rsid w:val="00541278"/>
    <w:rsid w:val="00541EE5"/>
    <w:rsid w:val="005422CC"/>
    <w:rsid w:val="00542F1C"/>
    <w:rsid w:val="0054348A"/>
    <w:rsid w:val="00544323"/>
    <w:rsid w:val="00546E6C"/>
    <w:rsid w:val="00551A33"/>
    <w:rsid w:val="00551EAF"/>
    <w:rsid w:val="0055230B"/>
    <w:rsid w:val="005525A7"/>
    <w:rsid w:val="005533F6"/>
    <w:rsid w:val="00553DFD"/>
    <w:rsid w:val="005554D6"/>
    <w:rsid w:val="005564DB"/>
    <w:rsid w:val="0056043C"/>
    <w:rsid w:val="00560723"/>
    <w:rsid w:val="0056172F"/>
    <w:rsid w:val="0056501A"/>
    <w:rsid w:val="0056586B"/>
    <w:rsid w:val="00565998"/>
    <w:rsid w:val="00567BB3"/>
    <w:rsid w:val="0057066A"/>
    <w:rsid w:val="00571CF9"/>
    <w:rsid w:val="0057431A"/>
    <w:rsid w:val="00574B92"/>
    <w:rsid w:val="005750D2"/>
    <w:rsid w:val="00575FF3"/>
    <w:rsid w:val="00576792"/>
    <w:rsid w:val="00576F9B"/>
    <w:rsid w:val="00581D4B"/>
    <w:rsid w:val="00584258"/>
    <w:rsid w:val="00585674"/>
    <w:rsid w:val="00585A5B"/>
    <w:rsid w:val="005868C5"/>
    <w:rsid w:val="00587C99"/>
    <w:rsid w:val="005903A8"/>
    <w:rsid w:val="00590820"/>
    <w:rsid w:val="00591D86"/>
    <w:rsid w:val="00593372"/>
    <w:rsid w:val="00593511"/>
    <w:rsid w:val="00593E68"/>
    <w:rsid w:val="00596504"/>
    <w:rsid w:val="00596FD0"/>
    <w:rsid w:val="005A1EC8"/>
    <w:rsid w:val="005A2FF9"/>
    <w:rsid w:val="005A492C"/>
    <w:rsid w:val="005A63DD"/>
    <w:rsid w:val="005A6B06"/>
    <w:rsid w:val="005A7345"/>
    <w:rsid w:val="005B0D16"/>
    <w:rsid w:val="005B1193"/>
    <w:rsid w:val="005B1B0E"/>
    <w:rsid w:val="005B232B"/>
    <w:rsid w:val="005B270D"/>
    <w:rsid w:val="005B2A3C"/>
    <w:rsid w:val="005B3848"/>
    <w:rsid w:val="005B4914"/>
    <w:rsid w:val="005B4AF5"/>
    <w:rsid w:val="005B4E45"/>
    <w:rsid w:val="005B6AEA"/>
    <w:rsid w:val="005B6E5D"/>
    <w:rsid w:val="005C253C"/>
    <w:rsid w:val="005C3093"/>
    <w:rsid w:val="005C3AEA"/>
    <w:rsid w:val="005C4568"/>
    <w:rsid w:val="005C5A7F"/>
    <w:rsid w:val="005C6BFE"/>
    <w:rsid w:val="005D09ED"/>
    <w:rsid w:val="005D2878"/>
    <w:rsid w:val="005D31B9"/>
    <w:rsid w:val="005D5394"/>
    <w:rsid w:val="005D5C20"/>
    <w:rsid w:val="005D5FB6"/>
    <w:rsid w:val="005D638B"/>
    <w:rsid w:val="005E146F"/>
    <w:rsid w:val="005E212A"/>
    <w:rsid w:val="005E2B21"/>
    <w:rsid w:val="005E43F0"/>
    <w:rsid w:val="005E44F5"/>
    <w:rsid w:val="005E573C"/>
    <w:rsid w:val="005E6324"/>
    <w:rsid w:val="005E6CD5"/>
    <w:rsid w:val="005F6916"/>
    <w:rsid w:val="005F6BE1"/>
    <w:rsid w:val="005F6F85"/>
    <w:rsid w:val="00601DF8"/>
    <w:rsid w:val="0060207A"/>
    <w:rsid w:val="00602322"/>
    <w:rsid w:val="006027C5"/>
    <w:rsid w:val="00603C04"/>
    <w:rsid w:val="00604722"/>
    <w:rsid w:val="0060570A"/>
    <w:rsid w:val="00610112"/>
    <w:rsid w:val="00611015"/>
    <w:rsid w:val="00611B13"/>
    <w:rsid w:val="00612B7E"/>
    <w:rsid w:val="00614933"/>
    <w:rsid w:val="00615B77"/>
    <w:rsid w:val="00617F0D"/>
    <w:rsid w:val="006208F1"/>
    <w:rsid w:val="00620D5E"/>
    <w:rsid w:val="0062418E"/>
    <w:rsid w:val="00626D72"/>
    <w:rsid w:val="00627DAA"/>
    <w:rsid w:val="00630181"/>
    <w:rsid w:val="00630BF0"/>
    <w:rsid w:val="00631CEC"/>
    <w:rsid w:val="00631CFB"/>
    <w:rsid w:val="0063293E"/>
    <w:rsid w:val="0063319C"/>
    <w:rsid w:val="0063503D"/>
    <w:rsid w:val="00636835"/>
    <w:rsid w:val="00637C0D"/>
    <w:rsid w:val="006407F8"/>
    <w:rsid w:val="0064189C"/>
    <w:rsid w:val="0064425C"/>
    <w:rsid w:val="00645DC6"/>
    <w:rsid w:val="006472A3"/>
    <w:rsid w:val="00650D6A"/>
    <w:rsid w:val="0065134C"/>
    <w:rsid w:val="00651CE1"/>
    <w:rsid w:val="00656A9D"/>
    <w:rsid w:val="00657E9D"/>
    <w:rsid w:val="00660152"/>
    <w:rsid w:val="00660B07"/>
    <w:rsid w:val="00664418"/>
    <w:rsid w:val="0066501F"/>
    <w:rsid w:val="0066598C"/>
    <w:rsid w:val="006663B7"/>
    <w:rsid w:val="006665E7"/>
    <w:rsid w:val="00666696"/>
    <w:rsid w:val="006668A6"/>
    <w:rsid w:val="006706B7"/>
    <w:rsid w:val="006711E6"/>
    <w:rsid w:val="00671956"/>
    <w:rsid w:val="0067373E"/>
    <w:rsid w:val="00673CA6"/>
    <w:rsid w:val="00674B61"/>
    <w:rsid w:val="0067714B"/>
    <w:rsid w:val="00677906"/>
    <w:rsid w:val="00680009"/>
    <w:rsid w:val="006808AF"/>
    <w:rsid w:val="00682BDB"/>
    <w:rsid w:val="006830B6"/>
    <w:rsid w:val="006836E6"/>
    <w:rsid w:val="00684F43"/>
    <w:rsid w:val="006851C5"/>
    <w:rsid w:val="006865DF"/>
    <w:rsid w:val="006873F4"/>
    <w:rsid w:val="00690B6C"/>
    <w:rsid w:val="00693AEB"/>
    <w:rsid w:val="00695A72"/>
    <w:rsid w:val="0069694D"/>
    <w:rsid w:val="006971DD"/>
    <w:rsid w:val="006A0D77"/>
    <w:rsid w:val="006A0DA9"/>
    <w:rsid w:val="006A25A6"/>
    <w:rsid w:val="006A34F0"/>
    <w:rsid w:val="006A4388"/>
    <w:rsid w:val="006A5904"/>
    <w:rsid w:val="006A6318"/>
    <w:rsid w:val="006B093A"/>
    <w:rsid w:val="006B1CF6"/>
    <w:rsid w:val="006B4A56"/>
    <w:rsid w:val="006B4B89"/>
    <w:rsid w:val="006B57E4"/>
    <w:rsid w:val="006B7E17"/>
    <w:rsid w:val="006C30C8"/>
    <w:rsid w:val="006C3437"/>
    <w:rsid w:val="006C416C"/>
    <w:rsid w:val="006C476A"/>
    <w:rsid w:val="006C495D"/>
    <w:rsid w:val="006C56C8"/>
    <w:rsid w:val="006C572A"/>
    <w:rsid w:val="006C5E51"/>
    <w:rsid w:val="006C6F18"/>
    <w:rsid w:val="006C707A"/>
    <w:rsid w:val="006C7740"/>
    <w:rsid w:val="006D007C"/>
    <w:rsid w:val="006D26C6"/>
    <w:rsid w:val="006D4196"/>
    <w:rsid w:val="006D4F92"/>
    <w:rsid w:val="006D603E"/>
    <w:rsid w:val="006D6FF9"/>
    <w:rsid w:val="006D70D2"/>
    <w:rsid w:val="006D71B4"/>
    <w:rsid w:val="006E0085"/>
    <w:rsid w:val="006E1F94"/>
    <w:rsid w:val="006E7DBB"/>
    <w:rsid w:val="006F14E9"/>
    <w:rsid w:val="006F45C9"/>
    <w:rsid w:val="006F5BC1"/>
    <w:rsid w:val="00702F08"/>
    <w:rsid w:val="00704845"/>
    <w:rsid w:val="00706F40"/>
    <w:rsid w:val="00707FA7"/>
    <w:rsid w:val="007100B9"/>
    <w:rsid w:val="007107FA"/>
    <w:rsid w:val="00710841"/>
    <w:rsid w:val="0071096A"/>
    <w:rsid w:val="00710C20"/>
    <w:rsid w:val="00711E70"/>
    <w:rsid w:val="007121E2"/>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65F2"/>
    <w:rsid w:val="00737340"/>
    <w:rsid w:val="007379C3"/>
    <w:rsid w:val="00741059"/>
    <w:rsid w:val="007432DA"/>
    <w:rsid w:val="00745C35"/>
    <w:rsid w:val="007501E0"/>
    <w:rsid w:val="007508D5"/>
    <w:rsid w:val="00750D56"/>
    <w:rsid w:val="007513AA"/>
    <w:rsid w:val="00751F2D"/>
    <w:rsid w:val="00753CDD"/>
    <w:rsid w:val="00754580"/>
    <w:rsid w:val="00754CAE"/>
    <w:rsid w:val="00754F13"/>
    <w:rsid w:val="007553BE"/>
    <w:rsid w:val="007554FB"/>
    <w:rsid w:val="0075627D"/>
    <w:rsid w:val="00757DBF"/>
    <w:rsid w:val="007623A2"/>
    <w:rsid w:val="0076287C"/>
    <w:rsid w:val="007639B4"/>
    <w:rsid w:val="007655CE"/>
    <w:rsid w:val="0076720E"/>
    <w:rsid w:val="007720E0"/>
    <w:rsid w:val="00772638"/>
    <w:rsid w:val="00772689"/>
    <w:rsid w:val="007726B1"/>
    <w:rsid w:val="0077294F"/>
    <w:rsid w:val="007735CA"/>
    <w:rsid w:val="00773EBB"/>
    <w:rsid w:val="0077489F"/>
    <w:rsid w:val="00775A3C"/>
    <w:rsid w:val="00776B18"/>
    <w:rsid w:val="00776D59"/>
    <w:rsid w:val="0078043E"/>
    <w:rsid w:val="00780696"/>
    <w:rsid w:val="007832BA"/>
    <w:rsid w:val="00784087"/>
    <w:rsid w:val="00786F1E"/>
    <w:rsid w:val="00787418"/>
    <w:rsid w:val="00787B3B"/>
    <w:rsid w:val="007900D8"/>
    <w:rsid w:val="007904B4"/>
    <w:rsid w:val="00791EED"/>
    <w:rsid w:val="007939BE"/>
    <w:rsid w:val="0079421B"/>
    <w:rsid w:val="007950A4"/>
    <w:rsid w:val="00795551"/>
    <w:rsid w:val="00795DC3"/>
    <w:rsid w:val="00796053"/>
    <w:rsid w:val="00797681"/>
    <w:rsid w:val="007A05B3"/>
    <w:rsid w:val="007A3382"/>
    <w:rsid w:val="007A3C2A"/>
    <w:rsid w:val="007A45A0"/>
    <w:rsid w:val="007B0C64"/>
    <w:rsid w:val="007B1A23"/>
    <w:rsid w:val="007B1E97"/>
    <w:rsid w:val="007B4DCB"/>
    <w:rsid w:val="007B5E37"/>
    <w:rsid w:val="007B5FD6"/>
    <w:rsid w:val="007B7FF5"/>
    <w:rsid w:val="007C0646"/>
    <w:rsid w:val="007C097E"/>
    <w:rsid w:val="007C38E2"/>
    <w:rsid w:val="007C3D9E"/>
    <w:rsid w:val="007C3EFA"/>
    <w:rsid w:val="007C5D2E"/>
    <w:rsid w:val="007C6157"/>
    <w:rsid w:val="007C6720"/>
    <w:rsid w:val="007C7807"/>
    <w:rsid w:val="007D08D4"/>
    <w:rsid w:val="007D2BE7"/>
    <w:rsid w:val="007D418F"/>
    <w:rsid w:val="007D627E"/>
    <w:rsid w:val="007D6EFE"/>
    <w:rsid w:val="007E0800"/>
    <w:rsid w:val="007E30C6"/>
    <w:rsid w:val="007E346B"/>
    <w:rsid w:val="007E3800"/>
    <w:rsid w:val="007E4790"/>
    <w:rsid w:val="007E6241"/>
    <w:rsid w:val="007E6AB9"/>
    <w:rsid w:val="007E7FF7"/>
    <w:rsid w:val="007F13BB"/>
    <w:rsid w:val="007F2CAC"/>
    <w:rsid w:val="007F3DCE"/>
    <w:rsid w:val="007F627C"/>
    <w:rsid w:val="007F698D"/>
    <w:rsid w:val="007F77C3"/>
    <w:rsid w:val="00801F8B"/>
    <w:rsid w:val="00802FFB"/>
    <w:rsid w:val="00803E3D"/>
    <w:rsid w:val="008059C5"/>
    <w:rsid w:val="00807D65"/>
    <w:rsid w:val="0081092F"/>
    <w:rsid w:val="00811BFA"/>
    <w:rsid w:val="00813B6E"/>
    <w:rsid w:val="00813DB3"/>
    <w:rsid w:val="00813FA9"/>
    <w:rsid w:val="008152F5"/>
    <w:rsid w:val="00816338"/>
    <w:rsid w:val="0081657B"/>
    <w:rsid w:val="0081794E"/>
    <w:rsid w:val="00817969"/>
    <w:rsid w:val="008208D5"/>
    <w:rsid w:val="00821DE5"/>
    <w:rsid w:val="00822839"/>
    <w:rsid w:val="00822F4C"/>
    <w:rsid w:val="0082343C"/>
    <w:rsid w:val="00823492"/>
    <w:rsid w:val="008257FC"/>
    <w:rsid w:val="00827CEB"/>
    <w:rsid w:val="00827E85"/>
    <w:rsid w:val="00827F63"/>
    <w:rsid w:val="00830770"/>
    <w:rsid w:val="00833E0D"/>
    <w:rsid w:val="00834E0E"/>
    <w:rsid w:val="008351FE"/>
    <w:rsid w:val="0083672A"/>
    <w:rsid w:val="008376AD"/>
    <w:rsid w:val="008408E4"/>
    <w:rsid w:val="008418A8"/>
    <w:rsid w:val="008435BC"/>
    <w:rsid w:val="00843A0D"/>
    <w:rsid w:val="00844395"/>
    <w:rsid w:val="00844868"/>
    <w:rsid w:val="00844C8B"/>
    <w:rsid w:val="008465E0"/>
    <w:rsid w:val="0084694C"/>
    <w:rsid w:val="00847C0A"/>
    <w:rsid w:val="00847E8B"/>
    <w:rsid w:val="0085012C"/>
    <w:rsid w:val="008503FB"/>
    <w:rsid w:val="00851C6E"/>
    <w:rsid w:val="00852481"/>
    <w:rsid w:val="0085342E"/>
    <w:rsid w:val="00853B30"/>
    <w:rsid w:val="008556E1"/>
    <w:rsid w:val="00857FD1"/>
    <w:rsid w:val="00861D58"/>
    <w:rsid w:val="00862706"/>
    <w:rsid w:val="00862A49"/>
    <w:rsid w:val="00865446"/>
    <w:rsid w:val="00865BFC"/>
    <w:rsid w:val="00866E87"/>
    <w:rsid w:val="00867174"/>
    <w:rsid w:val="0086782E"/>
    <w:rsid w:val="00867C2D"/>
    <w:rsid w:val="00870A0D"/>
    <w:rsid w:val="00870C21"/>
    <w:rsid w:val="00870C82"/>
    <w:rsid w:val="008713BE"/>
    <w:rsid w:val="008729FA"/>
    <w:rsid w:val="00876E76"/>
    <w:rsid w:val="00880D36"/>
    <w:rsid w:val="00882B75"/>
    <w:rsid w:val="00883A19"/>
    <w:rsid w:val="008842C0"/>
    <w:rsid w:val="00885F68"/>
    <w:rsid w:val="008860B1"/>
    <w:rsid w:val="008863B7"/>
    <w:rsid w:val="00887EA4"/>
    <w:rsid w:val="00891D66"/>
    <w:rsid w:val="00892219"/>
    <w:rsid w:val="00892552"/>
    <w:rsid w:val="00893775"/>
    <w:rsid w:val="008944BF"/>
    <w:rsid w:val="00895987"/>
    <w:rsid w:val="00895EBB"/>
    <w:rsid w:val="00896C67"/>
    <w:rsid w:val="00897313"/>
    <w:rsid w:val="0089797C"/>
    <w:rsid w:val="00897C9D"/>
    <w:rsid w:val="008A21AF"/>
    <w:rsid w:val="008A2918"/>
    <w:rsid w:val="008A33B8"/>
    <w:rsid w:val="008A3F77"/>
    <w:rsid w:val="008A4921"/>
    <w:rsid w:val="008A4B41"/>
    <w:rsid w:val="008A57D7"/>
    <w:rsid w:val="008A6C8B"/>
    <w:rsid w:val="008A6D11"/>
    <w:rsid w:val="008A737E"/>
    <w:rsid w:val="008A76A5"/>
    <w:rsid w:val="008A794C"/>
    <w:rsid w:val="008B3D1F"/>
    <w:rsid w:val="008B5253"/>
    <w:rsid w:val="008B62FC"/>
    <w:rsid w:val="008B6327"/>
    <w:rsid w:val="008B64BD"/>
    <w:rsid w:val="008C05EB"/>
    <w:rsid w:val="008C4106"/>
    <w:rsid w:val="008C4915"/>
    <w:rsid w:val="008C5264"/>
    <w:rsid w:val="008C5E5A"/>
    <w:rsid w:val="008C7123"/>
    <w:rsid w:val="008C789A"/>
    <w:rsid w:val="008D0C02"/>
    <w:rsid w:val="008D3EEB"/>
    <w:rsid w:val="008D41B6"/>
    <w:rsid w:val="008D59B5"/>
    <w:rsid w:val="008D7F73"/>
    <w:rsid w:val="008E0D35"/>
    <w:rsid w:val="008E2643"/>
    <w:rsid w:val="008E43F2"/>
    <w:rsid w:val="008E45CF"/>
    <w:rsid w:val="008E4AAB"/>
    <w:rsid w:val="008E62DE"/>
    <w:rsid w:val="008E6453"/>
    <w:rsid w:val="008F0B37"/>
    <w:rsid w:val="008F0B7D"/>
    <w:rsid w:val="008F2DCF"/>
    <w:rsid w:val="008F3B9A"/>
    <w:rsid w:val="008F4909"/>
    <w:rsid w:val="008F4A13"/>
    <w:rsid w:val="008F5B51"/>
    <w:rsid w:val="008F6973"/>
    <w:rsid w:val="0090031E"/>
    <w:rsid w:val="0090289C"/>
    <w:rsid w:val="00902A94"/>
    <w:rsid w:val="00905A6F"/>
    <w:rsid w:val="00906FCA"/>
    <w:rsid w:val="00907179"/>
    <w:rsid w:val="009105F9"/>
    <w:rsid w:val="0091274C"/>
    <w:rsid w:val="009206DC"/>
    <w:rsid w:val="00920C38"/>
    <w:rsid w:val="00921C90"/>
    <w:rsid w:val="0092237F"/>
    <w:rsid w:val="00925ED1"/>
    <w:rsid w:val="00926526"/>
    <w:rsid w:val="00926797"/>
    <w:rsid w:val="00926A21"/>
    <w:rsid w:val="00930496"/>
    <w:rsid w:val="00930A9E"/>
    <w:rsid w:val="009310A5"/>
    <w:rsid w:val="009313B2"/>
    <w:rsid w:val="00931DF3"/>
    <w:rsid w:val="009320CB"/>
    <w:rsid w:val="009338CC"/>
    <w:rsid w:val="00933A7E"/>
    <w:rsid w:val="009341E9"/>
    <w:rsid w:val="00935605"/>
    <w:rsid w:val="00935B15"/>
    <w:rsid w:val="00936467"/>
    <w:rsid w:val="00936AC3"/>
    <w:rsid w:val="00940937"/>
    <w:rsid w:val="009427AE"/>
    <w:rsid w:val="00942B0C"/>
    <w:rsid w:val="00942B81"/>
    <w:rsid w:val="0094502B"/>
    <w:rsid w:val="009460A8"/>
    <w:rsid w:val="00946834"/>
    <w:rsid w:val="009537DC"/>
    <w:rsid w:val="00954271"/>
    <w:rsid w:val="00954E9A"/>
    <w:rsid w:val="0095743F"/>
    <w:rsid w:val="00961CD5"/>
    <w:rsid w:val="00962609"/>
    <w:rsid w:val="00963C29"/>
    <w:rsid w:val="00964012"/>
    <w:rsid w:val="009640E6"/>
    <w:rsid w:val="009654D5"/>
    <w:rsid w:val="009665AB"/>
    <w:rsid w:val="0096764D"/>
    <w:rsid w:val="009727D8"/>
    <w:rsid w:val="00972863"/>
    <w:rsid w:val="00975E5A"/>
    <w:rsid w:val="00976E23"/>
    <w:rsid w:val="0097741C"/>
    <w:rsid w:val="009803B9"/>
    <w:rsid w:val="00981DD1"/>
    <w:rsid w:val="00982E86"/>
    <w:rsid w:val="00983ED5"/>
    <w:rsid w:val="009855A5"/>
    <w:rsid w:val="009863B4"/>
    <w:rsid w:val="0098652D"/>
    <w:rsid w:val="00987122"/>
    <w:rsid w:val="0098712A"/>
    <w:rsid w:val="00987B25"/>
    <w:rsid w:val="00987C38"/>
    <w:rsid w:val="00991419"/>
    <w:rsid w:val="0099157D"/>
    <w:rsid w:val="00993E97"/>
    <w:rsid w:val="00995587"/>
    <w:rsid w:val="00995CC3"/>
    <w:rsid w:val="009965C4"/>
    <w:rsid w:val="00996F5A"/>
    <w:rsid w:val="00997AA0"/>
    <w:rsid w:val="009A09C3"/>
    <w:rsid w:val="009A3BCB"/>
    <w:rsid w:val="009A3DD0"/>
    <w:rsid w:val="009A406A"/>
    <w:rsid w:val="009B0E8B"/>
    <w:rsid w:val="009B19B6"/>
    <w:rsid w:val="009B1C81"/>
    <w:rsid w:val="009B64C3"/>
    <w:rsid w:val="009C0A06"/>
    <w:rsid w:val="009C0EA6"/>
    <w:rsid w:val="009C1478"/>
    <w:rsid w:val="009C2A0F"/>
    <w:rsid w:val="009C3323"/>
    <w:rsid w:val="009C4D82"/>
    <w:rsid w:val="009C5105"/>
    <w:rsid w:val="009C5B84"/>
    <w:rsid w:val="009D1E54"/>
    <w:rsid w:val="009D1F54"/>
    <w:rsid w:val="009D2FA3"/>
    <w:rsid w:val="009D378A"/>
    <w:rsid w:val="009D3AF5"/>
    <w:rsid w:val="009D4386"/>
    <w:rsid w:val="009D5C1E"/>
    <w:rsid w:val="009E3DFC"/>
    <w:rsid w:val="009E483B"/>
    <w:rsid w:val="009E5243"/>
    <w:rsid w:val="009E52CD"/>
    <w:rsid w:val="009E6644"/>
    <w:rsid w:val="009F09EA"/>
    <w:rsid w:val="009F0AC6"/>
    <w:rsid w:val="009F40FA"/>
    <w:rsid w:val="009F458E"/>
    <w:rsid w:val="009F6118"/>
    <w:rsid w:val="009F6B68"/>
    <w:rsid w:val="00A00711"/>
    <w:rsid w:val="00A00B52"/>
    <w:rsid w:val="00A00ED4"/>
    <w:rsid w:val="00A02371"/>
    <w:rsid w:val="00A0408A"/>
    <w:rsid w:val="00A043ED"/>
    <w:rsid w:val="00A04528"/>
    <w:rsid w:val="00A0582D"/>
    <w:rsid w:val="00A06641"/>
    <w:rsid w:val="00A06B7E"/>
    <w:rsid w:val="00A0708A"/>
    <w:rsid w:val="00A07206"/>
    <w:rsid w:val="00A07F2B"/>
    <w:rsid w:val="00A10CA8"/>
    <w:rsid w:val="00A1260B"/>
    <w:rsid w:val="00A15978"/>
    <w:rsid w:val="00A15B17"/>
    <w:rsid w:val="00A160A8"/>
    <w:rsid w:val="00A16A45"/>
    <w:rsid w:val="00A16E27"/>
    <w:rsid w:val="00A1754A"/>
    <w:rsid w:val="00A21FEA"/>
    <w:rsid w:val="00A220FC"/>
    <w:rsid w:val="00A254B0"/>
    <w:rsid w:val="00A26EE8"/>
    <w:rsid w:val="00A271D4"/>
    <w:rsid w:val="00A27D5A"/>
    <w:rsid w:val="00A30656"/>
    <w:rsid w:val="00A308A3"/>
    <w:rsid w:val="00A32C0F"/>
    <w:rsid w:val="00A33543"/>
    <w:rsid w:val="00A3431E"/>
    <w:rsid w:val="00A35A5F"/>
    <w:rsid w:val="00A36063"/>
    <w:rsid w:val="00A36318"/>
    <w:rsid w:val="00A36D30"/>
    <w:rsid w:val="00A37FFD"/>
    <w:rsid w:val="00A42464"/>
    <w:rsid w:val="00A42540"/>
    <w:rsid w:val="00A443B4"/>
    <w:rsid w:val="00A505FD"/>
    <w:rsid w:val="00A52713"/>
    <w:rsid w:val="00A5312F"/>
    <w:rsid w:val="00A54F94"/>
    <w:rsid w:val="00A568E6"/>
    <w:rsid w:val="00A56B3F"/>
    <w:rsid w:val="00A5789A"/>
    <w:rsid w:val="00A605C1"/>
    <w:rsid w:val="00A625B5"/>
    <w:rsid w:val="00A62E0A"/>
    <w:rsid w:val="00A63338"/>
    <w:rsid w:val="00A65FA0"/>
    <w:rsid w:val="00A66F89"/>
    <w:rsid w:val="00A67286"/>
    <w:rsid w:val="00A702A6"/>
    <w:rsid w:val="00A72058"/>
    <w:rsid w:val="00A72559"/>
    <w:rsid w:val="00A739F7"/>
    <w:rsid w:val="00A74F0B"/>
    <w:rsid w:val="00A7557A"/>
    <w:rsid w:val="00A75A75"/>
    <w:rsid w:val="00A7612A"/>
    <w:rsid w:val="00A807B7"/>
    <w:rsid w:val="00A822F8"/>
    <w:rsid w:val="00A82BD6"/>
    <w:rsid w:val="00A8417D"/>
    <w:rsid w:val="00A84C77"/>
    <w:rsid w:val="00A8561F"/>
    <w:rsid w:val="00A85BA1"/>
    <w:rsid w:val="00A91984"/>
    <w:rsid w:val="00A919E1"/>
    <w:rsid w:val="00A93A03"/>
    <w:rsid w:val="00A94EC2"/>
    <w:rsid w:val="00A95EBB"/>
    <w:rsid w:val="00AA0FB1"/>
    <w:rsid w:val="00AA1E82"/>
    <w:rsid w:val="00AA237C"/>
    <w:rsid w:val="00AA38D7"/>
    <w:rsid w:val="00AA3F58"/>
    <w:rsid w:val="00AA45F6"/>
    <w:rsid w:val="00AA46D6"/>
    <w:rsid w:val="00AA4838"/>
    <w:rsid w:val="00AA5841"/>
    <w:rsid w:val="00AA6BDA"/>
    <w:rsid w:val="00AB3697"/>
    <w:rsid w:val="00AB3DD8"/>
    <w:rsid w:val="00AB41F0"/>
    <w:rsid w:val="00AB6A45"/>
    <w:rsid w:val="00AC0448"/>
    <w:rsid w:val="00AC1455"/>
    <w:rsid w:val="00AC21AB"/>
    <w:rsid w:val="00AC42D2"/>
    <w:rsid w:val="00AC51BF"/>
    <w:rsid w:val="00AC5CD5"/>
    <w:rsid w:val="00AC752B"/>
    <w:rsid w:val="00AC7BC4"/>
    <w:rsid w:val="00AC7C92"/>
    <w:rsid w:val="00AD0730"/>
    <w:rsid w:val="00AD17AB"/>
    <w:rsid w:val="00AD1889"/>
    <w:rsid w:val="00AD2073"/>
    <w:rsid w:val="00AD3848"/>
    <w:rsid w:val="00AD4AFF"/>
    <w:rsid w:val="00AD4E06"/>
    <w:rsid w:val="00AD566E"/>
    <w:rsid w:val="00AD66EF"/>
    <w:rsid w:val="00AE1556"/>
    <w:rsid w:val="00AE2258"/>
    <w:rsid w:val="00AE293F"/>
    <w:rsid w:val="00AE3701"/>
    <w:rsid w:val="00AE5227"/>
    <w:rsid w:val="00AE6B60"/>
    <w:rsid w:val="00AE7081"/>
    <w:rsid w:val="00AE7E7B"/>
    <w:rsid w:val="00AF0529"/>
    <w:rsid w:val="00AF5185"/>
    <w:rsid w:val="00AF54F9"/>
    <w:rsid w:val="00AF5501"/>
    <w:rsid w:val="00AF5772"/>
    <w:rsid w:val="00AF6055"/>
    <w:rsid w:val="00AF62F8"/>
    <w:rsid w:val="00AF6CC9"/>
    <w:rsid w:val="00B0103B"/>
    <w:rsid w:val="00B013AE"/>
    <w:rsid w:val="00B01F91"/>
    <w:rsid w:val="00B03BAC"/>
    <w:rsid w:val="00B047ED"/>
    <w:rsid w:val="00B04842"/>
    <w:rsid w:val="00B04BB1"/>
    <w:rsid w:val="00B05A18"/>
    <w:rsid w:val="00B062BB"/>
    <w:rsid w:val="00B11819"/>
    <w:rsid w:val="00B118C8"/>
    <w:rsid w:val="00B12FF3"/>
    <w:rsid w:val="00B14D6E"/>
    <w:rsid w:val="00B17AA5"/>
    <w:rsid w:val="00B203BE"/>
    <w:rsid w:val="00B22CC5"/>
    <w:rsid w:val="00B22EB3"/>
    <w:rsid w:val="00B23970"/>
    <w:rsid w:val="00B242CD"/>
    <w:rsid w:val="00B24D4D"/>
    <w:rsid w:val="00B25436"/>
    <w:rsid w:val="00B26593"/>
    <w:rsid w:val="00B273A0"/>
    <w:rsid w:val="00B274C5"/>
    <w:rsid w:val="00B2780D"/>
    <w:rsid w:val="00B30C9B"/>
    <w:rsid w:val="00B31AEB"/>
    <w:rsid w:val="00B32275"/>
    <w:rsid w:val="00B32A48"/>
    <w:rsid w:val="00B32CD9"/>
    <w:rsid w:val="00B33179"/>
    <w:rsid w:val="00B3339A"/>
    <w:rsid w:val="00B33F94"/>
    <w:rsid w:val="00B35FA9"/>
    <w:rsid w:val="00B37169"/>
    <w:rsid w:val="00B37644"/>
    <w:rsid w:val="00B41860"/>
    <w:rsid w:val="00B41DB8"/>
    <w:rsid w:val="00B433D7"/>
    <w:rsid w:val="00B43601"/>
    <w:rsid w:val="00B440E2"/>
    <w:rsid w:val="00B4429D"/>
    <w:rsid w:val="00B4485C"/>
    <w:rsid w:val="00B44CFF"/>
    <w:rsid w:val="00B45333"/>
    <w:rsid w:val="00B50052"/>
    <w:rsid w:val="00B518C3"/>
    <w:rsid w:val="00B531CE"/>
    <w:rsid w:val="00B536C8"/>
    <w:rsid w:val="00B55DA6"/>
    <w:rsid w:val="00B60756"/>
    <w:rsid w:val="00B60BEB"/>
    <w:rsid w:val="00B622F9"/>
    <w:rsid w:val="00B639DC"/>
    <w:rsid w:val="00B63EC7"/>
    <w:rsid w:val="00B65E46"/>
    <w:rsid w:val="00B7125D"/>
    <w:rsid w:val="00B73D9F"/>
    <w:rsid w:val="00B73E34"/>
    <w:rsid w:val="00B74568"/>
    <w:rsid w:val="00B74B69"/>
    <w:rsid w:val="00B75F84"/>
    <w:rsid w:val="00B76478"/>
    <w:rsid w:val="00B76B88"/>
    <w:rsid w:val="00B76BDD"/>
    <w:rsid w:val="00B77C27"/>
    <w:rsid w:val="00B80E1E"/>
    <w:rsid w:val="00B81228"/>
    <w:rsid w:val="00B82160"/>
    <w:rsid w:val="00B834BB"/>
    <w:rsid w:val="00B8489D"/>
    <w:rsid w:val="00B85824"/>
    <w:rsid w:val="00B85E8C"/>
    <w:rsid w:val="00B85EE7"/>
    <w:rsid w:val="00B872F5"/>
    <w:rsid w:val="00B87758"/>
    <w:rsid w:val="00B90902"/>
    <w:rsid w:val="00B90B7C"/>
    <w:rsid w:val="00B90D08"/>
    <w:rsid w:val="00B91FF0"/>
    <w:rsid w:val="00B9208E"/>
    <w:rsid w:val="00B92101"/>
    <w:rsid w:val="00B934C4"/>
    <w:rsid w:val="00B93E5C"/>
    <w:rsid w:val="00B94E3A"/>
    <w:rsid w:val="00B94E41"/>
    <w:rsid w:val="00B950E7"/>
    <w:rsid w:val="00B95AD0"/>
    <w:rsid w:val="00BA037D"/>
    <w:rsid w:val="00BA055B"/>
    <w:rsid w:val="00BA178C"/>
    <w:rsid w:val="00BA1E74"/>
    <w:rsid w:val="00BA2E04"/>
    <w:rsid w:val="00BA549F"/>
    <w:rsid w:val="00BA5ECB"/>
    <w:rsid w:val="00BA612A"/>
    <w:rsid w:val="00BA76C6"/>
    <w:rsid w:val="00BA7DEF"/>
    <w:rsid w:val="00BB08D3"/>
    <w:rsid w:val="00BB106B"/>
    <w:rsid w:val="00BB1F57"/>
    <w:rsid w:val="00BB2B2A"/>
    <w:rsid w:val="00BB64FF"/>
    <w:rsid w:val="00BB6A10"/>
    <w:rsid w:val="00BB743A"/>
    <w:rsid w:val="00BC3845"/>
    <w:rsid w:val="00BC3A29"/>
    <w:rsid w:val="00BC3E48"/>
    <w:rsid w:val="00BC498A"/>
    <w:rsid w:val="00BC52EA"/>
    <w:rsid w:val="00BC68DB"/>
    <w:rsid w:val="00BC7C82"/>
    <w:rsid w:val="00BD0397"/>
    <w:rsid w:val="00BD20BA"/>
    <w:rsid w:val="00BD2599"/>
    <w:rsid w:val="00BD2D7C"/>
    <w:rsid w:val="00BD3B87"/>
    <w:rsid w:val="00BD4996"/>
    <w:rsid w:val="00BD4F90"/>
    <w:rsid w:val="00BD56F3"/>
    <w:rsid w:val="00BD6B1F"/>
    <w:rsid w:val="00BE1CD1"/>
    <w:rsid w:val="00BE2384"/>
    <w:rsid w:val="00BE39E2"/>
    <w:rsid w:val="00BE6F86"/>
    <w:rsid w:val="00BE772B"/>
    <w:rsid w:val="00BE79F8"/>
    <w:rsid w:val="00BE7BEA"/>
    <w:rsid w:val="00BF1E40"/>
    <w:rsid w:val="00BF2D42"/>
    <w:rsid w:val="00BF704A"/>
    <w:rsid w:val="00C029DE"/>
    <w:rsid w:val="00C03B5C"/>
    <w:rsid w:val="00C1378E"/>
    <w:rsid w:val="00C15208"/>
    <w:rsid w:val="00C17E48"/>
    <w:rsid w:val="00C211FF"/>
    <w:rsid w:val="00C2156E"/>
    <w:rsid w:val="00C21FED"/>
    <w:rsid w:val="00C23479"/>
    <w:rsid w:val="00C24947"/>
    <w:rsid w:val="00C24EEF"/>
    <w:rsid w:val="00C2507C"/>
    <w:rsid w:val="00C26775"/>
    <w:rsid w:val="00C2705C"/>
    <w:rsid w:val="00C30900"/>
    <w:rsid w:val="00C3266E"/>
    <w:rsid w:val="00C335ED"/>
    <w:rsid w:val="00C3506D"/>
    <w:rsid w:val="00C35137"/>
    <w:rsid w:val="00C361B1"/>
    <w:rsid w:val="00C37321"/>
    <w:rsid w:val="00C37A69"/>
    <w:rsid w:val="00C40166"/>
    <w:rsid w:val="00C40FCD"/>
    <w:rsid w:val="00C412B6"/>
    <w:rsid w:val="00C41703"/>
    <w:rsid w:val="00C417D6"/>
    <w:rsid w:val="00C4187E"/>
    <w:rsid w:val="00C43775"/>
    <w:rsid w:val="00C43AC6"/>
    <w:rsid w:val="00C516BC"/>
    <w:rsid w:val="00C54D41"/>
    <w:rsid w:val="00C558B7"/>
    <w:rsid w:val="00C56066"/>
    <w:rsid w:val="00C56904"/>
    <w:rsid w:val="00C56949"/>
    <w:rsid w:val="00C56D04"/>
    <w:rsid w:val="00C57C26"/>
    <w:rsid w:val="00C6057B"/>
    <w:rsid w:val="00C641B3"/>
    <w:rsid w:val="00C66884"/>
    <w:rsid w:val="00C67ECA"/>
    <w:rsid w:val="00C704F4"/>
    <w:rsid w:val="00C70A1B"/>
    <w:rsid w:val="00C713D9"/>
    <w:rsid w:val="00C71764"/>
    <w:rsid w:val="00C72330"/>
    <w:rsid w:val="00C74344"/>
    <w:rsid w:val="00C74F54"/>
    <w:rsid w:val="00C75086"/>
    <w:rsid w:val="00C761A4"/>
    <w:rsid w:val="00C80876"/>
    <w:rsid w:val="00C80A4C"/>
    <w:rsid w:val="00C80B6A"/>
    <w:rsid w:val="00C8100F"/>
    <w:rsid w:val="00C81E1A"/>
    <w:rsid w:val="00C8478C"/>
    <w:rsid w:val="00C84F9D"/>
    <w:rsid w:val="00C853E8"/>
    <w:rsid w:val="00C86304"/>
    <w:rsid w:val="00C86F36"/>
    <w:rsid w:val="00C872F0"/>
    <w:rsid w:val="00C873C6"/>
    <w:rsid w:val="00C876D6"/>
    <w:rsid w:val="00C90B06"/>
    <w:rsid w:val="00C9170C"/>
    <w:rsid w:val="00C941FE"/>
    <w:rsid w:val="00C95365"/>
    <w:rsid w:val="00C9564E"/>
    <w:rsid w:val="00C95B3D"/>
    <w:rsid w:val="00CA0BDD"/>
    <w:rsid w:val="00CA1AAB"/>
    <w:rsid w:val="00CA1C39"/>
    <w:rsid w:val="00CA200E"/>
    <w:rsid w:val="00CA253F"/>
    <w:rsid w:val="00CA2AE8"/>
    <w:rsid w:val="00CA3867"/>
    <w:rsid w:val="00CA3F6E"/>
    <w:rsid w:val="00CB1FEE"/>
    <w:rsid w:val="00CB2383"/>
    <w:rsid w:val="00CB2611"/>
    <w:rsid w:val="00CB2BE0"/>
    <w:rsid w:val="00CB4CC6"/>
    <w:rsid w:val="00CB533B"/>
    <w:rsid w:val="00CB5E7B"/>
    <w:rsid w:val="00CB63E2"/>
    <w:rsid w:val="00CB6E64"/>
    <w:rsid w:val="00CB7631"/>
    <w:rsid w:val="00CC141B"/>
    <w:rsid w:val="00CC2D1C"/>
    <w:rsid w:val="00CC4EB0"/>
    <w:rsid w:val="00CC5FC2"/>
    <w:rsid w:val="00CC65A4"/>
    <w:rsid w:val="00CC6C0C"/>
    <w:rsid w:val="00CC78CA"/>
    <w:rsid w:val="00CD13EC"/>
    <w:rsid w:val="00CD25DE"/>
    <w:rsid w:val="00CD398C"/>
    <w:rsid w:val="00CD3AE5"/>
    <w:rsid w:val="00CD3F3B"/>
    <w:rsid w:val="00CD406F"/>
    <w:rsid w:val="00CD5B37"/>
    <w:rsid w:val="00CD6692"/>
    <w:rsid w:val="00CD76BC"/>
    <w:rsid w:val="00CE019B"/>
    <w:rsid w:val="00CE0616"/>
    <w:rsid w:val="00CE082D"/>
    <w:rsid w:val="00CE1D6B"/>
    <w:rsid w:val="00CE2E57"/>
    <w:rsid w:val="00CE2FAC"/>
    <w:rsid w:val="00CE4252"/>
    <w:rsid w:val="00CE5555"/>
    <w:rsid w:val="00CE6B12"/>
    <w:rsid w:val="00CE7214"/>
    <w:rsid w:val="00CE75B2"/>
    <w:rsid w:val="00CF1343"/>
    <w:rsid w:val="00CF1A50"/>
    <w:rsid w:val="00CF20F5"/>
    <w:rsid w:val="00CF405B"/>
    <w:rsid w:val="00CF4E9E"/>
    <w:rsid w:val="00CF5603"/>
    <w:rsid w:val="00CF60B4"/>
    <w:rsid w:val="00CF6A92"/>
    <w:rsid w:val="00CF6DE2"/>
    <w:rsid w:val="00CF7249"/>
    <w:rsid w:val="00CF751E"/>
    <w:rsid w:val="00CF762B"/>
    <w:rsid w:val="00CF7EDC"/>
    <w:rsid w:val="00D0084B"/>
    <w:rsid w:val="00D0123B"/>
    <w:rsid w:val="00D05E34"/>
    <w:rsid w:val="00D06AB9"/>
    <w:rsid w:val="00D10F78"/>
    <w:rsid w:val="00D116C2"/>
    <w:rsid w:val="00D12AAC"/>
    <w:rsid w:val="00D13853"/>
    <w:rsid w:val="00D13EFE"/>
    <w:rsid w:val="00D14287"/>
    <w:rsid w:val="00D1470D"/>
    <w:rsid w:val="00D147AB"/>
    <w:rsid w:val="00D16E14"/>
    <w:rsid w:val="00D178EC"/>
    <w:rsid w:val="00D17903"/>
    <w:rsid w:val="00D20B8E"/>
    <w:rsid w:val="00D20D52"/>
    <w:rsid w:val="00D22B69"/>
    <w:rsid w:val="00D23799"/>
    <w:rsid w:val="00D23CB1"/>
    <w:rsid w:val="00D3299D"/>
    <w:rsid w:val="00D32B62"/>
    <w:rsid w:val="00D33BFE"/>
    <w:rsid w:val="00D3458A"/>
    <w:rsid w:val="00D40A8B"/>
    <w:rsid w:val="00D41328"/>
    <w:rsid w:val="00D417DC"/>
    <w:rsid w:val="00D419B9"/>
    <w:rsid w:val="00D4575F"/>
    <w:rsid w:val="00D46115"/>
    <w:rsid w:val="00D465A2"/>
    <w:rsid w:val="00D46A71"/>
    <w:rsid w:val="00D46DE5"/>
    <w:rsid w:val="00D4712A"/>
    <w:rsid w:val="00D52C6A"/>
    <w:rsid w:val="00D54446"/>
    <w:rsid w:val="00D55075"/>
    <w:rsid w:val="00D57BA2"/>
    <w:rsid w:val="00D62092"/>
    <w:rsid w:val="00D63ED9"/>
    <w:rsid w:val="00D6426B"/>
    <w:rsid w:val="00D64E70"/>
    <w:rsid w:val="00D659F4"/>
    <w:rsid w:val="00D66991"/>
    <w:rsid w:val="00D70646"/>
    <w:rsid w:val="00D740CA"/>
    <w:rsid w:val="00D74388"/>
    <w:rsid w:val="00D80655"/>
    <w:rsid w:val="00D8246C"/>
    <w:rsid w:val="00D83241"/>
    <w:rsid w:val="00D8493F"/>
    <w:rsid w:val="00D84BC9"/>
    <w:rsid w:val="00D84BE9"/>
    <w:rsid w:val="00D87294"/>
    <w:rsid w:val="00D9095F"/>
    <w:rsid w:val="00D90CC9"/>
    <w:rsid w:val="00D90E96"/>
    <w:rsid w:val="00D91155"/>
    <w:rsid w:val="00D91A3F"/>
    <w:rsid w:val="00D91E44"/>
    <w:rsid w:val="00D92C3C"/>
    <w:rsid w:val="00D92C62"/>
    <w:rsid w:val="00D93387"/>
    <w:rsid w:val="00D95C34"/>
    <w:rsid w:val="00D97AF7"/>
    <w:rsid w:val="00DA075D"/>
    <w:rsid w:val="00DA21AA"/>
    <w:rsid w:val="00DA3404"/>
    <w:rsid w:val="00DA36B8"/>
    <w:rsid w:val="00DA46FF"/>
    <w:rsid w:val="00DA4C9C"/>
    <w:rsid w:val="00DA61A9"/>
    <w:rsid w:val="00DA7E50"/>
    <w:rsid w:val="00DB2D3A"/>
    <w:rsid w:val="00DB3DAD"/>
    <w:rsid w:val="00DB4BF5"/>
    <w:rsid w:val="00DB5036"/>
    <w:rsid w:val="00DB5A88"/>
    <w:rsid w:val="00DB6881"/>
    <w:rsid w:val="00DB7595"/>
    <w:rsid w:val="00DB765E"/>
    <w:rsid w:val="00DB775D"/>
    <w:rsid w:val="00DC0044"/>
    <w:rsid w:val="00DC1A61"/>
    <w:rsid w:val="00DC20FE"/>
    <w:rsid w:val="00DC2276"/>
    <w:rsid w:val="00DC247A"/>
    <w:rsid w:val="00DC4068"/>
    <w:rsid w:val="00DC4992"/>
    <w:rsid w:val="00DC4D88"/>
    <w:rsid w:val="00DC673A"/>
    <w:rsid w:val="00DC736D"/>
    <w:rsid w:val="00DC75D4"/>
    <w:rsid w:val="00DD50BC"/>
    <w:rsid w:val="00DD606F"/>
    <w:rsid w:val="00DD7A55"/>
    <w:rsid w:val="00DD7E5A"/>
    <w:rsid w:val="00DE1A17"/>
    <w:rsid w:val="00DE2CAD"/>
    <w:rsid w:val="00DE62D4"/>
    <w:rsid w:val="00DF0A4F"/>
    <w:rsid w:val="00DF17D6"/>
    <w:rsid w:val="00DF5265"/>
    <w:rsid w:val="00DF5A83"/>
    <w:rsid w:val="00DF70B7"/>
    <w:rsid w:val="00E009AE"/>
    <w:rsid w:val="00E01566"/>
    <w:rsid w:val="00E01998"/>
    <w:rsid w:val="00E02F49"/>
    <w:rsid w:val="00E03315"/>
    <w:rsid w:val="00E0512C"/>
    <w:rsid w:val="00E06F51"/>
    <w:rsid w:val="00E07DB3"/>
    <w:rsid w:val="00E07DB8"/>
    <w:rsid w:val="00E10ADC"/>
    <w:rsid w:val="00E12A68"/>
    <w:rsid w:val="00E136AD"/>
    <w:rsid w:val="00E15460"/>
    <w:rsid w:val="00E156E0"/>
    <w:rsid w:val="00E17CF2"/>
    <w:rsid w:val="00E20389"/>
    <w:rsid w:val="00E21A08"/>
    <w:rsid w:val="00E21E5C"/>
    <w:rsid w:val="00E23762"/>
    <w:rsid w:val="00E25453"/>
    <w:rsid w:val="00E255DB"/>
    <w:rsid w:val="00E263A6"/>
    <w:rsid w:val="00E268CA"/>
    <w:rsid w:val="00E26CDB"/>
    <w:rsid w:val="00E276F8"/>
    <w:rsid w:val="00E27FF0"/>
    <w:rsid w:val="00E30F8D"/>
    <w:rsid w:val="00E320EB"/>
    <w:rsid w:val="00E32876"/>
    <w:rsid w:val="00E335C1"/>
    <w:rsid w:val="00E375B4"/>
    <w:rsid w:val="00E377F7"/>
    <w:rsid w:val="00E40D8B"/>
    <w:rsid w:val="00E41939"/>
    <w:rsid w:val="00E43AA9"/>
    <w:rsid w:val="00E53170"/>
    <w:rsid w:val="00E560B1"/>
    <w:rsid w:val="00E56AA3"/>
    <w:rsid w:val="00E603D8"/>
    <w:rsid w:val="00E64F00"/>
    <w:rsid w:val="00E66E86"/>
    <w:rsid w:val="00E70DCF"/>
    <w:rsid w:val="00E712D4"/>
    <w:rsid w:val="00E725BE"/>
    <w:rsid w:val="00E72EC8"/>
    <w:rsid w:val="00E72F2E"/>
    <w:rsid w:val="00E733B6"/>
    <w:rsid w:val="00E74B03"/>
    <w:rsid w:val="00E75D12"/>
    <w:rsid w:val="00E76D21"/>
    <w:rsid w:val="00E81678"/>
    <w:rsid w:val="00E81C99"/>
    <w:rsid w:val="00E82776"/>
    <w:rsid w:val="00E90585"/>
    <w:rsid w:val="00E90D4D"/>
    <w:rsid w:val="00E917DB"/>
    <w:rsid w:val="00E9444F"/>
    <w:rsid w:val="00E94A08"/>
    <w:rsid w:val="00E9765C"/>
    <w:rsid w:val="00EA67C8"/>
    <w:rsid w:val="00EB0565"/>
    <w:rsid w:val="00EB06C3"/>
    <w:rsid w:val="00EB1018"/>
    <w:rsid w:val="00EB1727"/>
    <w:rsid w:val="00EB1BE1"/>
    <w:rsid w:val="00EB1BFD"/>
    <w:rsid w:val="00EB2061"/>
    <w:rsid w:val="00EB25AE"/>
    <w:rsid w:val="00EB2A73"/>
    <w:rsid w:val="00EB33C5"/>
    <w:rsid w:val="00EB391D"/>
    <w:rsid w:val="00EB6659"/>
    <w:rsid w:val="00EB6B2F"/>
    <w:rsid w:val="00EC129B"/>
    <w:rsid w:val="00EC5BD4"/>
    <w:rsid w:val="00EC6D26"/>
    <w:rsid w:val="00EC7D47"/>
    <w:rsid w:val="00ED583E"/>
    <w:rsid w:val="00ED6A89"/>
    <w:rsid w:val="00ED6ECA"/>
    <w:rsid w:val="00EE07BB"/>
    <w:rsid w:val="00EE1F1B"/>
    <w:rsid w:val="00EE2871"/>
    <w:rsid w:val="00EE2EEF"/>
    <w:rsid w:val="00EE46B6"/>
    <w:rsid w:val="00EE4FA9"/>
    <w:rsid w:val="00EE50A9"/>
    <w:rsid w:val="00EE56A0"/>
    <w:rsid w:val="00EE6C7D"/>
    <w:rsid w:val="00EE7094"/>
    <w:rsid w:val="00EF1902"/>
    <w:rsid w:val="00EF1FD9"/>
    <w:rsid w:val="00EF29F9"/>
    <w:rsid w:val="00EF3598"/>
    <w:rsid w:val="00EF7D8F"/>
    <w:rsid w:val="00F00530"/>
    <w:rsid w:val="00F01055"/>
    <w:rsid w:val="00F020AA"/>
    <w:rsid w:val="00F02DE5"/>
    <w:rsid w:val="00F04F3C"/>
    <w:rsid w:val="00F04F88"/>
    <w:rsid w:val="00F0577E"/>
    <w:rsid w:val="00F05B63"/>
    <w:rsid w:val="00F06ACE"/>
    <w:rsid w:val="00F073E7"/>
    <w:rsid w:val="00F074E9"/>
    <w:rsid w:val="00F07570"/>
    <w:rsid w:val="00F07C3A"/>
    <w:rsid w:val="00F1030D"/>
    <w:rsid w:val="00F10AB7"/>
    <w:rsid w:val="00F12928"/>
    <w:rsid w:val="00F13DE2"/>
    <w:rsid w:val="00F16FC9"/>
    <w:rsid w:val="00F175CE"/>
    <w:rsid w:val="00F22E48"/>
    <w:rsid w:val="00F24F0C"/>
    <w:rsid w:val="00F24FC5"/>
    <w:rsid w:val="00F33E1E"/>
    <w:rsid w:val="00F34E24"/>
    <w:rsid w:val="00F35080"/>
    <w:rsid w:val="00F40692"/>
    <w:rsid w:val="00F40C1B"/>
    <w:rsid w:val="00F41C89"/>
    <w:rsid w:val="00F425CA"/>
    <w:rsid w:val="00F4361B"/>
    <w:rsid w:val="00F4441B"/>
    <w:rsid w:val="00F45F12"/>
    <w:rsid w:val="00F4603C"/>
    <w:rsid w:val="00F46220"/>
    <w:rsid w:val="00F474D1"/>
    <w:rsid w:val="00F50393"/>
    <w:rsid w:val="00F504EB"/>
    <w:rsid w:val="00F52B18"/>
    <w:rsid w:val="00F53CBB"/>
    <w:rsid w:val="00F55B8D"/>
    <w:rsid w:val="00F57E5D"/>
    <w:rsid w:val="00F612F3"/>
    <w:rsid w:val="00F6183C"/>
    <w:rsid w:val="00F62C8D"/>
    <w:rsid w:val="00F645BD"/>
    <w:rsid w:val="00F64DAF"/>
    <w:rsid w:val="00F67970"/>
    <w:rsid w:val="00F702A9"/>
    <w:rsid w:val="00F70B33"/>
    <w:rsid w:val="00F71383"/>
    <w:rsid w:val="00F7145C"/>
    <w:rsid w:val="00F714F4"/>
    <w:rsid w:val="00F71505"/>
    <w:rsid w:val="00F74431"/>
    <w:rsid w:val="00F76039"/>
    <w:rsid w:val="00F769EF"/>
    <w:rsid w:val="00F76CF4"/>
    <w:rsid w:val="00F76EC6"/>
    <w:rsid w:val="00F84D1B"/>
    <w:rsid w:val="00F85280"/>
    <w:rsid w:val="00F852E4"/>
    <w:rsid w:val="00F85A3F"/>
    <w:rsid w:val="00F86269"/>
    <w:rsid w:val="00F90B07"/>
    <w:rsid w:val="00F93609"/>
    <w:rsid w:val="00F94364"/>
    <w:rsid w:val="00F9462E"/>
    <w:rsid w:val="00F953FF"/>
    <w:rsid w:val="00F95997"/>
    <w:rsid w:val="00F961E3"/>
    <w:rsid w:val="00F9656C"/>
    <w:rsid w:val="00F96AEA"/>
    <w:rsid w:val="00F97DAA"/>
    <w:rsid w:val="00FA0719"/>
    <w:rsid w:val="00FA1FFD"/>
    <w:rsid w:val="00FA2BF9"/>
    <w:rsid w:val="00FA4794"/>
    <w:rsid w:val="00FA4B7F"/>
    <w:rsid w:val="00FA7520"/>
    <w:rsid w:val="00FA770E"/>
    <w:rsid w:val="00FB2196"/>
    <w:rsid w:val="00FB2D96"/>
    <w:rsid w:val="00FB67B6"/>
    <w:rsid w:val="00FB692F"/>
    <w:rsid w:val="00FC0313"/>
    <w:rsid w:val="00FC2123"/>
    <w:rsid w:val="00FC21D2"/>
    <w:rsid w:val="00FC7BF2"/>
    <w:rsid w:val="00FD07B5"/>
    <w:rsid w:val="00FD182D"/>
    <w:rsid w:val="00FD234F"/>
    <w:rsid w:val="00FD2A0B"/>
    <w:rsid w:val="00FD63A6"/>
    <w:rsid w:val="00FD7180"/>
    <w:rsid w:val="00FD7368"/>
    <w:rsid w:val="00FD7541"/>
    <w:rsid w:val="00FE001F"/>
    <w:rsid w:val="00FE0266"/>
    <w:rsid w:val="00FE0337"/>
    <w:rsid w:val="00FE058E"/>
    <w:rsid w:val="00FE1372"/>
    <w:rsid w:val="00FE2681"/>
    <w:rsid w:val="00FE33D3"/>
    <w:rsid w:val="00FE342E"/>
    <w:rsid w:val="00FE384B"/>
    <w:rsid w:val="00FE4397"/>
    <w:rsid w:val="00FE4485"/>
    <w:rsid w:val="00FE6AA1"/>
    <w:rsid w:val="00FE6E74"/>
    <w:rsid w:val="00FE7E16"/>
    <w:rsid w:val="00FF009A"/>
    <w:rsid w:val="00FF4282"/>
    <w:rsid w:val="00FF6C18"/>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 w:type="character" w:customStyle="1" w:styleId="UnresolvedMention">
    <w:name w:val="Unresolved Mention"/>
    <w:basedOn w:val="DefaultParagraphFont"/>
    <w:uiPriority w:val="99"/>
    <w:semiHidden/>
    <w:unhideWhenUsed/>
    <w:rsid w:val="00DA4C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18086895">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594172948">
      <w:bodyDiv w:val="1"/>
      <w:marLeft w:val="0"/>
      <w:marRight w:val="0"/>
      <w:marTop w:val="0"/>
      <w:marBottom w:val="0"/>
      <w:divBdr>
        <w:top w:val="none" w:sz="0" w:space="0" w:color="auto"/>
        <w:left w:val="none" w:sz="0" w:space="0" w:color="auto"/>
        <w:bottom w:val="none" w:sz="0" w:space="0" w:color="auto"/>
        <w:right w:val="none" w:sz="0" w:space="0" w:color="auto"/>
      </w:divBdr>
    </w:div>
    <w:div w:id="678849076">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04836">
      <w:bodyDiv w:val="1"/>
      <w:marLeft w:val="0"/>
      <w:marRight w:val="0"/>
      <w:marTop w:val="0"/>
      <w:marBottom w:val="0"/>
      <w:divBdr>
        <w:top w:val="none" w:sz="0" w:space="0" w:color="auto"/>
        <w:left w:val="none" w:sz="0" w:space="0" w:color="auto"/>
        <w:bottom w:val="none" w:sz="0" w:space="0" w:color="auto"/>
        <w:right w:val="none" w:sz="0" w:space="0" w:color="auto"/>
      </w:divBdr>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858667820">
      <w:bodyDiv w:val="1"/>
      <w:marLeft w:val="0"/>
      <w:marRight w:val="0"/>
      <w:marTop w:val="0"/>
      <w:marBottom w:val="0"/>
      <w:divBdr>
        <w:top w:val="none" w:sz="0" w:space="0" w:color="auto"/>
        <w:left w:val="none" w:sz="0" w:space="0" w:color="auto"/>
        <w:bottom w:val="none" w:sz="0" w:space="0" w:color="auto"/>
        <w:right w:val="none" w:sz="0" w:space="0" w:color="auto"/>
      </w:divBdr>
    </w:div>
    <w:div w:id="919876162">
      <w:bodyDiv w:val="1"/>
      <w:marLeft w:val="0"/>
      <w:marRight w:val="0"/>
      <w:marTop w:val="0"/>
      <w:marBottom w:val="0"/>
      <w:divBdr>
        <w:top w:val="none" w:sz="0" w:space="0" w:color="auto"/>
        <w:left w:val="none" w:sz="0" w:space="0" w:color="auto"/>
        <w:bottom w:val="none" w:sz="0" w:space="0" w:color="auto"/>
        <w:right w:val="none" w:sz="0" w:space="0" w:color="auto"/>
      </w:divBdr>
    </w:div>
    <w:div w:id="953557889">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396316389">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8615654">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619558066">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81480227">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1713383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 w:id="213466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tefan-it/nmt-en-vi/tree/master/data"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E73C87-A071-4FE1-8087-9A5559149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122001</TotalTime>
  <Pages>11</Pages>
  <Words>1792</Words>
  <Characters>10217</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User</cp:lastModifiedBy>
  <cp:revision>545</cp:revision>
  <dcterms:created xsi:type="dcterms:W3CDTF">2014-12-03T16:17:00Z</dcterms:created>
  <dcterms:modified xsi:type="dcterms:W3CDTF">2021-02-22T01:12:00Z</dcterms:modified>
</cp:coreProperties>
</file>